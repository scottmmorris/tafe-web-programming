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2406" w14:textId="22B45733" w:rsidR="00E92663" w:rsidRPr="003E5787" w:rsidRDefault="00BB087F" w:rsidP="003E5787">
      <w:pPr>
        <w:pStyle w:val="Heading1"/>
        <w:rPr>
          <w:rFonts w:eastAsia="MS Mincho"/>
        </w:rPr>
      </w:pPr>
      <w:bookmarkStart w:id="0" w:name="_Toc511220124"/>
      <w:r w:rsidRPr="003E5787">
        <w:rPr>
          <w:rFonts w:eastAsia="MS Mincho"/>
        </w:rPr>
        <w:t xml:space="preserve">Knowledge </w:t>
      </w:r>
      <w:r w:rsidR="00FB24E0">
        <w:rPr>
          <w:rFonts w:eastAsia="MS Mincho"/>
        </w:rPr>
        <w:t>a</w:t>
      </w:r>
      <w:r w:rsidRPr="003E5787">
        <w:rPr>
          <w:rFonts w:eastAsia="MS Mincho"/>
        </w:rPr>
        <w:t>ssessment</w:t>
      </w:r>
      <w:r w:rsidR="00FB24E0">
        <w:rPr>
          <w:rFonts w:eastAsia="MS Mincho"/>
        </w:rPr>
        <w:t>:</w:t>
      </w:r>
      <w:r w:rsidR="00C025DD">
        <w:rPr>
          <w:rFonts w:eastAsia="MS Mincho"/>
        </w:rPr>
        <w:t xml:space="preserve"> </w:t>
      </w:r>
      <w:r w:rsidR="002C4A14">
        <w:rPr>
          <w:rFonts w:eastAsia="MS Mincho"/>
        </w:rPr>
        <w:t>Short answer</w:t>
      </w:r>
      <w:r w:rsidR="00FB24E0">
        <w:rPr>
          <w:rFonts w:eastAsia="MS Mincho"/>
        </w:rPr>
        <w:t>s</w:t>
      </w:r>
    </w:p>
    <w:p w14:paraId="7692A39D" w14:textId="77777777" w:rsidR="00BD7E36" w:rsidRPr="00A56627" w:rsidRDefault="00BB087F" w:rsidP="00BD7E36">
      <w:pPr>
        <w:pStyle w:val="Heading2"/>
      </w:pPr>
      <w:r w:rsidRPr="00A56627">
        <w:t>Criteria</w:t>
      </w:r>
    </w:p>
    <w:p w14:paraId="729BA908" w14:textId="77777777" w:rsidR="00BD7E36" w:rsidRDefault="00BB087F" w:rsidP="00BD7E36">
      <w:pPr>
        <w:pStyle w:val="Heading3"/>
      </w:pPr>
      <w:r w:rsidRPr="007A6B4A">
        <w:t>Unit code, name and release number</w:t>
      </w:r>
    </w:p>
    <w:p w14:paraId="063BE4CA" w14:textId="2250C538" w:rsidR="00BD7E36" w:rsidRPr="00595C85" w:rsidRDefault="00BB087F" w:rsidP="00BD7E3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rFonts w:ascii="Calibri" w:hAnsi="Calibri" w:cs="Calibri"/>
          <w:szCs w:val="22"/>
          <w:lang w:eastAsia="en-AU"/>
        </w:rPr>
      </w:pPr>
      <w:bookmarkStart w:id="1" w:name="Unit"/>
      <w:r w:rsidRPr="00BD0B15">
        <w:rPr>
          <w:rFonts w:ascii="Calibri" w:hAnsi="Calibri" w:cs="Calibri"/>
          <w:szCs w:val="22"/>
          <w:lang w:eastAsia="en-AU"/>
        </w:rPr>
        <w:t>ICTPRG301 - Apply introductory programming techniques (1)</w:t>
      </w:r>
      <w:bookmarkEnd w:id="1"/>
    </w:p>
    <w:p w14:paraId="42C4D148" w14:textId="77777777" w:rsidR="00BD7E36" w:rsidRDefault="00BB087F" w:rsidP="00BD7E36">
      <w:pPr>
        <w:pStyle w:val="Heading3"/>
      </w:pPr>
      <w:r w:rsidRPr="00A41E27">
        <w:t>Qualification</w:t>
      </w:r>
      <w:r>
        <w:t>/Course</w:t>
      </w:r>
      <w:r w:rsidRPr="00A41E27">
        <w:t xml:space="preserve"> code, name and release number</w:t>
      </w:r>
    </w:p>
    <w:p w14:paraId="34DE02D7" w14:textId="1DC8EEE1" w:rsidR="00BD0B15" w:rsidRPr="00545917" w:rsidRDefault="00B96A9D" w:rsidP="00B96A9D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 w:after="0" w:line="23" w:lineRule="atLeast"/>
        <w:rPr>
          <w:rFonts w:ascii="Calibri" w:hAnsi="Calibri" w:cs="Calibri"/>
          <w:lang w:eastAsia="en-AU"/>
        </w:rPr>
      </w:pPr>
      <w:bookmarkStart w:id="2" w:name="Qualification"/>
      <w:r>
        <w:rPr>
          <w:color w:val="000000"/>
          <w:lang w:eastAsia="en-AU"/>
        </w:rPr>
        <w:t>901-00007V01</w:t>
      </w:r>
      <w:r w:rsidRPr="004900A6">
        <w:rPr>
          <w:szCs w:val="24"/>
          <w:lang w:eastAsia="en-AU"/>
        </w:rPr>
        <w:t xml:space="preserve">- </w:t>
      </w:r>
      <w:bookmarkEnd w:id="2"/>
      <w:r>
        <w:rPr>
          <w:color w:val="000000"/>
          <w:lang w:eastAsia="en-AU"/>
        </w:rPr>
        <w:t>Statement of Attainment Build your digital literacy with coding</w:t>
      </w:r>
    </w:p>
    <w:p w14:paraId="5A2F5C60" w14:textId="6D4ABEFD" w:rsidR="000412B1" w:rsidRDefault="00317DF6" w:rsidP="00B96A9D">
      <w:pPr>
        <w:pStyle w:val="Body"/>
        <w:rPr>
          <w:lang w:val="en-US" w:bidi="en-US"/>
        </w:rPr>
      </w:pPr>
    </w:p>
    <w:p w14:paraId="678DD13D" w14:textId="77777777" w:rsidR="00B96A9D" w:rsidRDefault="00B96A9D" w:rsidP="00E92663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B96A9D" w:rsidSect="00E451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65F7B380" w14:textId="7957638C" w:rsidR="00695FC9" w:rsidRPr="00BD0B15" w:rsidRDefault="00BB087F" w:rsidP="00695FC9">
      <w:pPr>
        <w:pStyle w:val="SmallerText-Black"/>
        <w:tabs>
          <w:tab w:val="left" w:pos="2127"/>
        </w:tabs>
      </w:pPr>
      <w:r w:rsidRPr="00A47DED">
        <w:lastRenderedPageBreak/>
        <w:t>Version</w:t>
      </w:r>
      <w:r>
        <w:t>:</w:t>
      </w:r>
      <w:r>
        <w:tab/>
      </w:r>
      <w:r w:rsidR="00FB24E0">
        <w:t>20191127</w:t>
      </w:r>
    </w:p>
    <w:p w14:paraId="6AAE3387" w14:textId="29A70435" w:rsidR="00695FC9" w:rsidRPr="00BD0B15" w:rsidRDefault="00BB087F" w:rsidP="00695FC9">
      <w:pPr>
        <w:pStyle w:val="SmallerText-Black"/>
        <w:tabs>
          <w:tab w:val="left" w:pos="2127"/>
        </w:tabs>
      </w:pPr>
      <w:r w:rsidRPr="00BD0B15">
        <w:t>Date created:</w:t>
      </w:r>
      <w:r w:rsidRPr="00BD0B15">
        <w:tab/>
      </w:r>
      <w:r w:rsidRPr="00BD0B15">
        <w:fldChar w:fldCharType="begin"/>
      </w:r>
      <w:r w:rsidRPr="00BD0B15">
        <w:instrText xml:space="preserve"> CREATEDATE  \@ "d MMMM yyyy"  \* MERGEFORMAT </w:instrText>
      </w:r>
      <w:r w:rsidRPr="00BD0B15">
        <w:fldChar w:fldCharType="separate"/>
      </w:r>
      <w:r w:rsidR="00D4554D" w:rsidRPr="00BD0B15">
        <w:rPr>
          <w:noProof/>
        </w:rPr>
        <w:t>15 October 2018</w:t>
      </w:r>
      <w:r w:rsidRPr="00BD0B15">
        <w:fldChar w:fldCharType="end"/>
      </w:r>
    </w:p>
    <w:p w14:paraId="37FBAFD0" w14:textId="2C0581F7" w:rsidR="00695FC9" w:rsidRPr="00BD0B15" w:rsidRDefault="00BB087F" w:rsidP="00695FC9">
      <w:pPr>
        <w:pStyle w:val="SmallerText-Black"/>
        <w:tabs>
          <w:tab w:val="left" w:pos="2127"/>
        </w:tabs>
      </w:pPr>
      <w:r w:rsidRPr="00BD0B15">
        <w:t>Date modified:</w:t>
      </w:r>
      <w:r w:rsidRPr="00BD0B15">
        <w:tab/>
      </w:r>
      <w:r w:rsidR="00B96A9D">
        <w:t>29 April 2020</w:t>
      </w:r>
    </w:p>
    <w:p w14:paraId="4D949C5F" w14:textId="77777777" w:rsidR="00695FC9" w:rsidRPr="00BD0B15" w:rsidRDefault="00317DF6" w:rsidP="00695FC9">
      <w:pPr>
        <w:pStyle w:val="SmallerText-Black"/>
      </w:pPr>
    </w:p>
    <w:bookmarkEnd w:id="0"/>
    <w:p w14:paraId="593FD23C" w14:textId="77777777" w:rsidR="0023196E" w:rsidRPr="00BD0B15" w:rsidRDefault="00BB087F" w:rsidP="0023196E">
      <w:r w:rsidRPr="00BD0B15">
        <w:t>For queries, please contact:</w:t>
      </w:r>
    </w:p>
    <w:p w14:paraId="00712CF4" w14:textId="6AC32D43" w:rsidR="0023196E" w:rsidRPr="00BD0B15" w:rsidRDefault="00BB087F" w:rsidP="0023196E">
      <w:pPr>
        <w:pStyle w:val="SmallerText-Black"/>
      </w:pPr>
      <w:r w:rsidRPr="00BD0B15">
        <w:t>SkillsPoint</w:t>
      </w:r>
      <w:r w:rsidR="00D4554D" w:rsidRPr="00BD0B15">
        <w:t xml:space="preserve"> Technology and business services</w:t>
      </w:r>
    </w:p>
    <w:p w14:paraId="10D6485D" w14:textId="759EA33A" w:rsidR="0023196E" w:rsidRPr="00BD0B15" w:rsidRDefault="00D4554D" w:rsidP="0023196E">
      <w:pPr>
        <w:pStyle w:val="SmallerText-Black"/>
      </w:pPr>
      <w:r w:rsidRPr="00BD0B15">
        <w:t>Ultimo</w:t>
      </w:r>
    </w:p>
    <w:p w14:paraId="07A2C259" w14:textId="0494F8AA" w:rsidR="0023196E" w:rsidRPr="000301F0" w:rsidRDefault="00B96A9D" w:rsidP="0023196E">
      <w:pPr>
        <w:pStyle w:val="SmallerText-Black"/>
        <w:spacing w:before="1440"/>
      </w:pPr>
      <w:r>
        <w:t>© 2020</w:t>
      </w:r>
      <w:r w:rsidR="00BB087F" w:rsidRPr="00BD0B15">
        <w:t xml:space="preserve"> TAFE NSW, Sydney</w:t>
      </w:r>
      <w:r w:rsidR="00BB087F" w:rsidRPr="00BD0B15">
        <w:rPr>
          <w:noProof/>
          <w:lang w:eastAsia="en-AU"/>
        </w:rPr>
        <w:br/>
      </w:r>
      <w:r w:rsidR="00BB087F" w:rsidRPr="000301F0">
        <w:t>RTO Provider Number 90003 | CRICOS Provider Code: 00591E</w:t>
      </w:r>
    </w:p>
    <w:p w14:paraId="0A0695E8" w14:textId="77777777" w:rsidR="0023196E" w:rsidRPr="00D23A6C" w:rsidRDefault="00BB087F" w:rsidP="0023196E">
      <w:pPr>
        <w:pStyle w:val="SmallerText-Black"/>
      </w:pPr>
      <w:r>
        <w:t>This assessment can be found in the</w:t>
      </w:r>
      <w:r w:rsidRPr="00D23A6C">
        <w:t xml:space="preserve">: </w:t>
      </w:r>
      <w:hyperlink r:id="rId17" w:history="1">
        <w:r w:rsidRPr="00C036C0">
          <w:rPr>
            <w:rStyle w:val="Hyperlink"/>
          </w:rPr>
          <w:t>Learning Bank</w:t>
        </w:r>
      </w:hyperlink>
    </w:p>
    <w:p w14:paraId="39B19EA4" w14:textId="0C159685" w:rsidR="0023196E" w:rsidRPr="000301F0" w:rsidRDefault="00BB087F" w:rsidP="0023196E">
      <w:pPr>
        <w:pStyle w:val="SmallerText-Black"/>
      </w:pPr>
      <w:r w:rsidRPr="000301F0">
        <w:t>The contents in this docum</w:t>
      </w:r>
      <w:r w:rsidR="00B96A9D">
        <w:t>ent is copyright © TAFE NSW 2020</w:t>
      </w:r>
      <w:r w:rsidRPr="000301F0">
        <w:t xml:space="preserve">, and should not be reproduced without the permission of the TAFE NSW. Information contained in this document is correct at time of printing: </w:t>
      </w:r>
      <w:r w:rsidRPr="000301F0">
        <w:fldChar w:fldCharType="begin"/>
      </w:r>
      <w:r w:rsidRPr="000301F0">
        <w:instrText xml:space="preserve"> DATE  \@ "d MMMM yyyy"  \* MERGEFORMAT </w:instrText>
      </w:r>
      <w:r w:rsidRPr="000301F0">
        <w:fldChar w:fldCharType="separate"/>
      </w:r>
      <w:r w:rsidR="00751E26">
        <w:rPr>
          <w:noProof/>
        </w:rPr>
        <w:t>2 June 2020</w:t>
      </w:r>
      <w:r w:rsidRPr="000301F0">
        <w:fldChar w:fldCharType="end"/>
      </w:r>
      <w:r w:rsidRPr="000301F0">
        <w:t>. For current information please refer to our website</w:t>
      </w:r>
      <w:r>
        <w:t xml:space="preserve"> or your teacher as appropriate</w:t>
      </w:r>
      <w:r w:rsidRPr="000301F0">
        <w:t>.</w:t>
      </w:r>
    </w:p>
    <w:p w14:paraId="6E1FC1FE" w14:textId="77777777" w:rsidR="000412B1" w:rsidRDefault="00317DF6" w:rsidP="00EA68F5">
      <w:pPr>
        <w:pStyle w:val="Heading2"/>
        <w:sectPr w:rsidR="000412B1" w:rsidSect="000412B1"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53622FA6" w14:textId="77777777" w:rsidR="008A6997" w:rsidRPr="000A08F6" w:rsidRDefault="00BB087F" w:rsidP="000A08F6">
      <w:pPr>
        <w:pStyle w:val="Heading2"/>
      </w:pPr>
      <w:r w:rsidRPr="000A08F6">
        <w:lastRenderedPageBreak/>
        <w:t>Assessment instructions</w:t>
      </w:r>
    </w:p>
    <w:p w14:paraId="78CACF3D" w14:textId="2635EA68" w:rsidR="003E5787" w:rsidRDefault="00BB087F" w:rsidP="003E5787">
      <w:pPr>
        <w:pStyle w:val="Caption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D51939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BC1D69">
        <w:t>Assessment instructions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D51BF1" w:rsidRPr="00545917" w14:paraId="5045AABE" w14:textId="77777777" w:rsidTr="00D51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177D527F" w14:textId="77777777" w:rsidR="00E2658C" w:rsidRPr="00545917" w:rsidRDefault="00BB087F" w:rsidP="00E2658C">
            <w:pPr>
              <w:rPr>
                <w:rFonts w:ascii="Calibri" w:hAnsi="Calibri" w:cs="Calibri"/>
                <w:szCs w:val="24"/>
                <w:lang w:eastAsia="en-AU"/>
              </w:rPr>
            </w:pPr>
            <w:r w:rsidRPr="00545917">
              <w:rPr>
                <w:rFonts w:ascii="Calibri" w:hAnsi="Calibri" w:cs="Calibri"/>
                <w:szCs w:val="24"/>
                <w:lang w:eastAsia="en-AU"/>
              </w:rPr>
              <w:t>Assessment details</w:t>
            </w:r>
          </w:p>
        </w:tc>
        <w:tc>
          <w:tcPr>
            <w:tcW w:w="6655" w:type="dxa"/>
          </w:tcPr>
          <w:p w14:paraId="3DD28503" w14:textId="77777777" w:rsidR="00E2658C" w:rsidRPr="00545917" w:rsidRDefault="00BB087F" w:rsidP="00EA68F5">
            <w:pPr>
              <w:rPr>
                <w:rFonts w:ascii="Calibri" w:hAnsi="Calibri" w:cs="Calibri"/>
                <w:szCs w:val="24"/>
                <w:lang w:eastAsia="en-AU"/>
              </w:rPr>
            </w:pPr>
            <w:r w:rsidRPr="00545917">
              <w:rPr>
                <w:rFonts w:ascii="Calibri" w:hAnsi="Calibri" w:cs="Calibri"/>
                <w:szCs w:val="24"/>
                <w:lang w:eastAsia="en-AU"/>
              </w:rPr>
              <w:t>Instructions</w:t>
            </w:r>
          </w:p>
        </w:tc>
      </w:tr>
      <w:tr w:rsidR="00D51BF1" w:rsidRPr="00545917" w14:paraId="520ED3EC" w14:textId="77777777" w:rsidTr="00D51BF1">
        <w:tc>
          <w:tcPr>
            <w:tcW w:w="2405" w:type="dxa"/>
            <w:vAlign w:val="top"/>
          </w:tcPr>
          <w:p w14:paraId="1BB40F05" w14:textId="77777777" w:rsidR="00E2658C" w:rsidRPr="00545917" w:rsidRDefault="00BB087F" w:rsidP="00151656">
            <w:pPr>
              <w:pStyle w:val="Body"/>
              <w:rPr>
                <w:rFonts w:ascii="Calibri" w:hAnsi="Calibri" w:cs="Calibri"/>
                <w:b/>
                <w:szCs w:val="24"/>
                <w:lang w:eastAsia="en-AU"/>
              </w:rPr>
            </w:pPr>
            <w:r w:rsidRPr="00545917">
              <w:rPr>
                <w:rFonts w:ascii="Calibri" w:hAnsi="Calibri" w:cs="Calibri"/>
                <w:b/>
                <w:szCs w:val="24"/>
                <w:lang w:eastAsia="en-AU"/>
              </w:rPr>
              <w:t>Assessment overview</w:t>
            </w:r>
          </w:p>
        </w:tc>
        <w:tc>
          <w:tcPr>
            <w:tcW w:w="6655" w:type="dxa"/>
            <w:vAlign w:val="top"/>
          </w:tcPr>
          <w:p w14:paraId="65B0FE0B" w14:textId="62344899" w:rsidR="00E2658C" w:rsidRPr="00545917" w:rsidRDefault="00BB087F" w:rsidP="00FB24E0">
            <w:pPr>
              <w:rPr>
                <w:lang w:eastAsia="en-AU"/>
              </w:rPr>
            </w:pPr>
            <w:r w:rsidRPr="00545917">
              <w:rPr>
                <w:lang w:eastAsia="en-AU"/>
              </w:rPr>
              <w:t xml:space="preserve">The objective of this assessment is to assess your knowledge </w:t>
            </w:r>
            <w:r w:rsidR="00FB24E0">
              <w:rPr>
                <w:lang w:eastAsia="en-AU"/>
              </w:rPr>
              <w:t>of the development of games using programming languages</w:t>
            </w:r>
            <w:r w:rsidR="00BC1B5B" w:rsidRPr="00545917">
              <w:rPr>
                <w:color w:val="696969"/>
                <w:shd w:val="clear" w:color="auto" w:fill="FFFFFF"/>
              </w:rPr>
              <w:t>.</w:t>
            </w:r>
          </w:p>
        </w:tc>
      </w:tr>
      <w:tr w:rsidR="00D51BF1" w:rsidRPr="00545917" w14:paraId="23DB15C8" w14:textId="77777777" w:rsidTr="00D51BF1">
        <w:tc>
          <w:tcPr>
            <w:tcW w:w="2405" w:type="dxa"/>
            <w:vAlign w:val="top"/>
          </w:tcPr>
          <w:p w14:paraId="1DE4DC1A" w14:textId="77777777" w:rsidR="00F437A5" w:rsidRPr="00545917" w:rsidRDefault="00BB087F" w:rsidP="00151656">
            <w:pPr>
              <w:pStyle w:val="Body"/>
              <w:rPr>
                <w:rFonts w:ascii="Calibri" w:hAnsi="Calibri" w:cs="Calibri"/>
                <w:b/>
                <w:szCs w:val="24"/>
                <w:lang w:eastAsia="en-AU"/>
              </w:rPr>
            </w:pPr>
            <w:r w:rsidRPr="00545917">
              <w:rPr>
                <w:rFonts w:ascii="Calibri" w:hAnsi="Calibri" w:cs="Calibri"/>
                <w:b/>
                <w:szCs w:val="24"/>
                <w:lang w:eastAsia="en-AU"/>
              </w:rPr>
              <w:t>Assessment Event number</w:t>
            </w:r>
          </w:p>
        </w:tc>
        <w:tc>
          <w:tcPr>
            <w:tcW w:w="6655" w:type="dxa"/>
            <w:vAlign w:val="top"/>
          </w:tcPr>
          <w:p w14:paraId="7E732EE5" w14:textId="4FE9D292" w:rsidR="00A628BC" w:rsidRPr="00545917" w:rsidRDefault="00BC1B5B" w:rsidP="00151656">
            <w:pPr>
              <w:pStyle w:val="Body"/>
              <w:rPr>
                <w:rFonts w:ascii="Calibri" w:hAnsi="Calibri" w:cs="Calibri"/>
                <w:szCs w:val="24"/>
                <w:lang w:eastAsia="en-AU"/>
              </w:rPr>
            </w:pPr>
            <w:r w:rsidRPr="00545917">
              <w:rPr>
                <w:rFonts w:ascii="Calibri" w:hAnsi="Calibri" w:cs="Calibri"/>
                <w:szCs w:val="24"/>
                <w:lang w:eastAsia="en-AU"/>
              </w:rPr>
              <w:t xml:space="preserve">2 </w:t>
            </w:r>
            <w:r w:rsidR="00BB087F" w:rsidRPr="00545917">
              <w:rPr>
                <w:rFonts w:ascii="Calibri" w:hAnsi="Calibri" w:cs="Calibri"/>
                <w:szCs w:val="24"/>
                <w:lang w:eastAsia="en-AU"/>
              </w:rPr>
              <w:t xml:space="preserve">of </w:t>
            </w:r>
            <w:r w:rsidRPr="00545917">
              <w:rPr>
                <w:rFonts w:ascii="Calibri" w:hAnsi="Calibri" w:cs="Calibri"/>
                <w:szCs w:val="24"/>
                <w:lang w:eastAsia="en-AU"/>
              </w:rPr>
              <w:t>2</w:t>
            </w:r>
          </w:p>
        </w:tc>
      </w:tr>
      <w:tr w:rsidR="00D51BF1" w:rsidRPr="00545917" w14:paraId="13C22A12" w14:textId="77777777" w:rsidTr="00D51BF1">
        <w:tc>
          <w:tcPr>
            <w:tcW w:w="2405" w:type="dxa"/>
            <w:vAlign w:val="top"/>
          </w:tcPr>
          <w:p w14:paraId="26DF669C" w14:textId="77777777" w:rsidR="00E2658C" w:rsidRPr="00545917" w:rsidRDefault="00BB087F" w:rsidP="00151656">
            <w:pPr>
              <w:pStyle w:val="Body"/>
              <w:rPr>
                <w:rFonts w:ascii="Calibri" w:hAnsi="Calibri" w:cs="Calibri"/>
                <w:b/>
                <w:szCs w:val="24"/>
              </w:rPr>
            </w:pPr>
            <w:r w:rsidRPr="00545917">
              <w:rPr>
                <w:rFonts w:ascii="Calibri" w:hAnsi="Calibri" w:cs="Calibri"/>
                <w:b/>
                <w:szCs w:val="24"/>
              </w:rPr>
              <w:t>Instructions for this assessment</w:t>
            </w:r>
          </w:p>
        </w:tc>
        <w:tc>
          <w:tcPr>
            <w:tcW w:w="6655" w:type="dxa"/>
            <w:vAlign w:val="top"/>
          </w:tcPr>
          <w:p w14:paraId="7EBC9026" w14:textId="0C50C32F" w:rsidR="00BC1B5B" w:rsidRPr="00545917" w:rsidRDefault="00BC1B5B" w:rsidP="00FB24E0">
            <w:pPr>
              <w:rPr>
                <w:rStyle w:val="eop"/>
                <w:rFonts w:ascii="Calibri" w:hAnsi="Calibri" w:cs="Calibri"/>
              </w:rPr>
            </w:pPr>
            <w:r w:rsidRPr="00545917">
              <w:rPr>
                <w:rStyle w:val="normaltextrun1"/>
                <w:rFonts w:ascii="Calibri" w:hAnsi="Calibri" w:cs="Calibri"/>
              </w:rPr>
              <w:t>This is a written assessment and it will be assessing you on your knowledge of the unit.</w:t>
            </w:r>
          </w:p>
          <w:p w14:paraId="07A53F6E" w14:textId="77777777" w:rsidR="00FB24E0" w:rsidRPr="00E90085" w:rsidRDefault="00FB24E0" w:rsidP="00FB24E0">
            <w:pPr>
              <w:pStyle w:val="Body"/>
              <w:rPr>
                <w:szCs w:val="24"/>
              </w:rPr>
            </w:pPr>
            <w:r w:rsidRPr="00E90085">
              <w:rPr>
                <w:szCs w:val="24"/>
              </w:rPr>
              <w:t xml:space="preserve">This assessment is </w:t>
            </w:r>
            <w:r>
              <w:rPr>
                <w:szCs w:val="24"/>
              </w:rPr>
              <w:t>in</w:t>
            </w:r>
            <w:r w:rsidRPr="00E90085">
              <w:rPr>
                <w:szCs w:val="24"/>
              </w:rPr>
              <w:t xml:space="preserve"> </w:t>
            </w:r>
            <w:r>
              <w:rPr>
                <w:szCs w:val="24"/>
              </w:rPr>
              <w:t>one</w:t>
            </w:r>
            <w:r w:rsidRPr="00E90085">
              <w:rPr>
                <w:szCs w:val="24"/>
              </w:rPr>
              <w:t xml:space="preserve"> part:</w:t>
            </w:r>
          </w:p>
          <w:p w14:paraId="697F0A91" w14:textId="77777777" w:rsidR="00FB24E0" w:rsidRPr="00E90085" w:rsidRDefault="00FB24E0" w:rsidP="00FB24E0">
            <w:pPr>
              <w:pStyle w:val="ListNumber"/>
            </w:pPr>
            <w:r w:rsidRPr="00E90085">
              <w:t>Short answer questions</w:t>
            </w:r>
          </w:p>
          <w:p w14:paraId="49C551F0" w14:textId="77777777" w:rsidR="00FB24E0" w:rsidRPr="0043743F" w:rsidRDefault="00FB24E0" w:rsidP="00FB24E0">
            <w:pPr>
              <w:pStyle w:val="TableParagraph"/>
              <w:tabs>
                <w:tab w:val="left" w:pos="824"/>
              </w:tabs>
              <w:spacing w:before="186" w:line="276" w:lineRule="auto"/>
              <w:rPr>
                <w:szCs w:val="24"/>
              </w:rPr>
            </w:pPr>
            <w:r w:rsidRPr="0043743F">
              <w:rPr>
                <w:szCs w:val="24"/>
              </w:rPr>
              <w:t>The assessment also contains:</w:t>
            </w:r>
          </w:p>
          <w:p w14:paraId="26E0A90D" w14:textId="31E5484B" w:rsidR="00993432" w:rsidRPr="00545917" w:rsidRDefault="00FB24E0" w:rsidP="00FB24E0">
            <w:pPr>
              <w:pStyle w:val="Bulletlist"/>
              <w:rPr>
                <w:i/>
                <w:szCs w:val="24"/>
              </w:rPr>
            </w:pPr>
            <w:r w:rsidRPr="00685768">
              <w:t>Assessment Feedback</w:t>
            </w:r>
            <w:r w:rsidRPr="00685768">
              <w:rPr>
                <w:lang w:eastAsia="en-AU"/>
              </w:rPr>
              <w:t>.</w:t>
            </w:r>
          </w:p>
        </w:tc>
      </w:tr>
      <w:tr w:rsidR="00D51BF1" w:rsidRPr="00545917" w14:paraId="46FB945C" w14:textId="77777777" w:rsidTr="00D51BF1">
        <w:tc>
          <w:tcPr>
            <w:tcW w:w="2405" w:type="dxa"/>
            <w:vAlign w:val="top"/>
          </w:tcPr>
          <w:p w14:paraId="1AD4BFEB" w14:textId="77777777" w:rsidR="00E2658C" w:rsidRPr="00545917" w:rsidRDefault="00BB087F" w:rsidP="00BD0B15">
            <w:pPr>
              <w:pStyle w:val="Body"/>
              <w:spacing w:before="0" w:after="0"/>
              <w:rPr>
                <w:rFonts w:ascii="Calibri" w:hAnsi="Calibri" w:cs="Calibri"/>
                <w:b/>
                <w:szCs w:val="24"/>
              </w:rPr>
            </w:pPr>
            <w:r w:rsidRPr="00545917">
              <w:rPr>
                <w:rFonts w:ascii="Calibri" w:hAnsi="Calibri" w:cs="Calibri"/>
                <w:b/>
                <w:szCs w:val="24"/>
              </w:rPr>
              <w:t xml:space="preserve">Submission instructions </w:t>
            </w:r>
          </w:p>
        </w:tc>
        <w:tc>
          <w:tcPr>
            <w:tcW w:w="6655" w:type="dxa"/>
            <w:vAlign w:val="top"/>
          </w:tcPr>
          <w:p w14:paraId="5ABD9D7D" w14:textId="4448037B" w:rsidR="00257B99" w:rsidRPr="008434EC" w:rsidRDefault="00257B99" w:rsidP="00257B99">
            <w:pPr>
              <w:pStyle w:val="Body"/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When you have completed</w:t>
            </w:r>
            <w:r w:rsidRPr="008434EC">
              <w:rPr>
                <w:szCs w:val="24"/>
                <w:lang w:eastAsia="en-AU"/>
              </w:rPr>
              <w:t xml:space="preserve"> this assessment, </w:t>
            </w:r>
            <w:r>
              <w:rPr>
                <w:szCs w:val="24"/>
                <w:lang w:eastAsia="en-AU"/>
              </w:rPr>
              <w:t>submit it online</w:t>
            </w:r>
            <w:r w:rsidRPr="008434EC">
              <w:rPr>
                <w:szCs w:val="24"/>
                <w:lang w:eastAsia="en-AU"/>
              </w:rPr>
              <w:t xml:space="preserve"> </w:t>
            </w:r>
            <w:r>
              <w:rPr>
                <w:szCs w:val="24"/>
                <w:lang w:eastAsia="en-AU"/>
              </w:rPr>
              <w:t xml:space="preserve">for marking by </w:t>
            </w:r>
            <w:r w:rsidRPr="008434EC">
              <w:rPr>
                <w:szCs w:val="24"/>
                <w:lang w:eastAsia="en-AU"/>
              </w:rPr>
              <w:t xml:space="preserve">your assessor. </w:t>
            </w:r>
          </w:p>
          <w:p w14:paraId="4276E456" w14:textId="77777777" w:rsidR="0054049D" w:rsidRDefault="0054049D" w:rsidP="0054049D">
            <w:pPr>
              <w:pStyle w:val="Body"/>
              <w:rPr>
                <w:szCs w:val="22"/>
                <w:lang w:eastAsia="en-AU"/>
              </w:rPr>
            </w:pPr>
            <w:r w:rsidRPr="005E2275">
              <w:rPr>
                <w:szCs w:val="22"/>
                <w:lang w:eastAsia="en-AU"/>
              </w:rPr>
              <w:t xml:space="preserve">Ensure you have added your name in the footer of each file. </w:t>
            </w:r>
          </w:p>
          <w:p w14:paraId="193785C8" w14:textId="77777777" w:rsidR="00FB24E0" w:rsidRPr="008C3557" w:rsidRDefault="00FB24E0" w:rsidP="00FB24E0">
            <w:pPr>
              <w:pStyle w:val="Body"/>
              <w:rPr>
                <w:szCs w:val="24"/>
                <w:lang w:eastAsia="en-AU"/>
              </w:rPr>
            </w:pPr>
            <w:r w:rsidRPr="008C3557">
              <w:rPr>
                <w:szCs w:val="24"/>
                <w:lang w:eastAsia="en-AU"/>
              </w:rPr>
              <w:t>Submit the following documents for each part:</w:t>
            </w:r>
          </w:p>
          <w:p w14:paraId="0213F8B7" w14:textId="77777777" w:rsidR="00FB24E0" w:rsidRDefault="00FB24E0" w:rsidP="00FB24E0">
            <w:pPr>
              <w:pStyle w:val="Bulletlist"/>
              <w:rPr>
                <w:szCs w:val="22"/>
              </w:rPr>
            </w:pPr>
            <w:r>
              <w:rPr>
                <w:szCs w:val="22"/>
              </w:rPr>
              <w:t>Part 1: Short answers</w:t>
            </w:r>
          </w:p>
          <w:p w14:paraId="53393AA7" w14:textId="1D557233" w:rsidR="00FB24E0" w:rsidRDefault="00FB24E0" w:rsidP="00FB24E0">
            <w:pPr>
              <w:pStyle w:val="Bulletlist"/>
              <w:numPr>
                <w:ilvl w:val="1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 xml:space="preserve">This assessment </w:t>
            </w:r>
            <w:r w:rsidR="00257B99">
              <w:rPr>
                <w:szCs w:val="22"/>
              </w:rPr>
              <w:t>document</w:t>
            </w:r>
            <w:r>
              <w:rPr>
                <w:szCs w:val="22"/>
              </w:rPr>
              <w:t>.</w:t>
            </w:r>
          </w:p>
          <w:p w14:paraId="3F915F23" w14:textId="0682AA96" w:rsidR="00C35347" w:rsidRPr="00545917" w:rsidRDefault="00BC1B5B" w:rsidP="00FB24E0">
            <w:pPr>
              <w:rPr>
                <w:i/>
                <w:color w:val="FF0000"/>
                <w:szCs w:val="24"/>
                <w:lang w:eastAsia="en-AU"/>
              </w:rPr>
            </w:pPr>
            <w:r w:rsidRPr="00545917">
              <w:rPr>
                <w:rStyle w:val="normaltextrun1"/>
                <w:rFonts w:ascii="Calibri" w:hAnsi="Calibri" w:cs="Calibri"/>
                <w:szCs w:val="24"/>
              </w:rPr>
              <w:t>It is important that you keep a copy of all electronic and hardcopy assessments submitted to TAFE and complete the assessment declaration when submitting the assessment.</w:t>
            </w:r>
          </w:p>
        </w:tc>
      </w:tr>
      <w:tr w:rsidR="00D51BF1" w:rsidRPr="00545917" w14:paraId="6C0A21E8" w14:textId="77777777" w:rsidTr="00D51BF1">
        <w:tc>
          <w:tcPr>
            <w:tcW w:w="2405" w:type="dxa"/>
            <w:vAlign w:val="top"/>
          </w:tcPr>
          <w:p w14:paraId="3C7774AC" w14:textId="77777777" w:rsidR="00E2658C" w:rsidRPr="00545917" w:rsidRDefault="00BB087F" w:rsidP="00151656">
            <w:pPr>
              <w:pStyle w:val="Body"/>
              <w:rPr>
                <w:rFonts w:ascii="Calibri" w:hAnsi="Calibri" w:cs="Calibri"/>
                <w:b/>
                <w:szCs w:val="24"/>
              </w:rPr>
            </w:pPr>
            <w:r w:rsidRPr="00545917">
              <w:rPr>
                <w:rFonts w:ascii="Calibri" w:hAnsi="Calibri" w:cs="Calibri"/>
                <w:b/>
                <w:szCs w:val="24"/>
              </w:rPr>
              <w:t>What do I need to do to achieve a satisfactory result?</w:t>
            </w:r>
          </w:p>
        </w:tc>
        <w:tc>
          <w:tcPr>
            <w:tcW w:w="6655" w:type="dxa"/>
            <w:vAlign w:val="top"/>
          </w:tcPr>
          <w:p w14:paraId="4DC3CFDD" w14:textId="77777777" w:rsidR="00E2658C" w:rsidRPr="00545917" w:rsidRDefault="00BB087F" w:rsidP="00FB24E0">
            <w:pPr>
              <w:rPr>
                <w:i/>
                <w:szCs w:val="24"/>
                <w:lang w:eastAsia="en-AU"/>
              </w:rPr>
            </w:pPr>
            <w:r w:rsidRPr="00545917">
              <w:rPr>
                <w:szCs w:val="24"/>
              </w:rPr>
              <w:t>To achieve a satisfactory result for this assessment all questions must be answered correctly.</w:t>
            </w:r>
          </w:p>
        </w:tc>
      </w:tr>
      <w:tr w:rsidR="00FB24E0" w:rsidRPr="00545917" w14:paraId="1EFA537B" w14:textId="77777777" w:rsidTr="00D51BF1">
        <w:tc>
          <w:tcPr>
            <w:tcW w:w="2405" w:type="dxa"/>
            <w:vAlign w:val="top"/>
          </w:tcPr>
          <w:p w14:paraId="5BC3AC34" w14:textId="77777777" w:rsidR="00FB24E0" w:rsidRPr="00545917" w:rsidRDefault="00FB24E0" w:rsidP="00FB24E0">
            <w:pPr>
              <w:pStyle w:val="Body"/>
              <w:rPr>
                <w:rFonts w:ascii="Calibri" w:hAnsi="Calibri" w:cs="Calibri"/>
                <w:b/>
                <w:szCs w:val="24"/>
              </w:rPr>
            </w:pPr>
            <w:r w:rsidRPr="00545917">
              <w:rPr>
                <w:rFonts w:ascii="Calibri" w:hAnsi="Calibri" w:cs="Calibri"/>
                <w:b/>
                <w:szCs w:val="24"/>
              </w:rPr>
              <w:t>What do I need to provide?</w:t>
            </w:r>
          </w:p>
        </w:tc>
        <w:tc>
          <w:tcPr>
            <w:tcW w:w="6655" w:type="dxa"/>
            <w:vAlign w:val="top"/>
          </w:tcPr>
          <w:p w14:paraId="04F0629D" w14:textId="77777777" w:rsidR="00257B99" w:rsidRDefault="00257B99" w:rsidP="00257B99">
            <w:pPr>
              <w:pStyle w:val="Bulletlist"/>
              <w:rPr>
                <w:szCs w:val="24"/>
              </w:rPr>
            </w:pPr>
            <w:r>
              <w:rPr>
                <w:szCs w:val="24"/>
              </w:rPr>
              <w:t>Computer, word-processing software, internet and login details.</w:t>
            </w:r>
          </w:p>
          <w:p w14:paraId="59C96A28" w14:textId="75D05076" w:rsidR="00FB24E0" w:rsidRPr="00545917" w:rsidRDefault="00FB24E0" w:rsidP="00FB24E0">
            <w:pPr>
              <w:pStyle w:val="Bulletlist"/>
              <w:rPr>
                <w:rFonts w:ascii="Calibri" w:eastAsia="Times New Roman" w:hAnsi="Calibri" w:cs="Calibri"/>
                <w:lang w:eastAsia="en-AU"/>
              </w:rPr>
            </w:pPr>
            <w:r w:rsidRPr="00E90085">
              <w:t>USB drive or other storage method with enough free space to save work to.</w:t>
            </w:r>
          </w:p>
        </w:tc>
      </w:tr>
      <w:tr w:rsidR="00B96A9D" w:rsidRPr="00545917" w14:paraId="7D6013EE" w14:textId="77777777" w:rsidTr="00D51BF1">
        <w:tc>
          <w:tcPr>
            <w:tcW w:w="2405" w:type="dxa"/>
            <w:vAlign w:val="top"/>
          </w:tcPr>
          <w:p w14:paraId="08416C0E" w14:textId="22D4E557" w:rsidR="00B96A9D" w:rsidRPr="00B96A9D" w:rsidRDefault="00B96A9D" w:rsidP="00B96A9D">
            <w:pPr>
              <w:pStyle w:val="Body"/>
              <w:rPr>
                <w:rFonts w:ascii="Calibri" w:hAnsi="Calibri" w:cs="Calibri"/>
                <w:b/>
                <w:sz w:val="22"/>
                <w:szCs w:val="22"/>
              </w:rPr>
            </w:pPr>
            <w:r w:rsidRPr="00B96A9D">
              <w:rPr>
                <w:rStyle w:val="normaltextrun1"/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What the assessor will provide?</w:t>
            </w:r>
            <w:r w:rsidRPr="00B96A9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655" w:type="dxa"/>
            <w:vAlign w:val="top"/>
          </w:tcPr>
          <w:p w14:paraId="50DB051D" w14:textId="29A18B6B" w:rsidR="00B96A9D" w:rsidRPr="00B96A9D" w:rsidRDefault="00B96A9D" w:rsidP="00B96A9D">
            <w:pPr>
              <w:pStyle w:val="Body"/>
            </w:pPr>
            <w:r w:rsidRPr="00B96A9D">
              <w:rPr>
                <w:rStyle w:val="normaltextrun1"/>
              </w:rPr>
              <w:t>Access to this assessment and relevant online documents will be provided in the online learning platform.</w:t>
            </w:r>
            <w:r w:rsidRPr="00B96A9D">
              <w:rPr>
                <w:rStyle w:val="eop"/>
              </w:rPr>
              <w:t> </w:t>
            </w:r>
          </w:p>
        </w:tc>
      </w:tr>
      <w:tr w:rsidR="00FB24E0" w:rsidRPr="00545917" w14:paraId="488B64CD" w14:textId="77777777" w:rsidTr="00D51BF1">
        <w:tc>
          <w:tcPr>
            <w:tcW w:w="2405" w:type="dxa"/>
            <w:vAlign w:val="top"/>
          </w:tcPr>
          <w:p w14:paraId="04614C16" w14:textId="77777777" w:rsidR="00FB24E0" w:rsidRPr="00545917" w:rsidRDefault="00FB24E0" w:rsidP="00FB24E0">
            <w:pPr>
              <w:pStyle w:val="Body"/>
              <w:rPr>
                <w:rFonts w:ascii="Calibri" w:hAnsi="Calibri" w:cs="Calibri"/>
                <w:b/>
                <w:szCs w:val="24"/>
              </w:rPr>
            </w:pPr>
            <w:r w:rsidRPr="00545917">
              <w:rPr>
                <w:rFonts w:ascii="Calibri" w:hAnsi="Calibri" w:cs="Calibri"/>
                <w:b/>
                <w:szCs w:val="24"/>
              </w:rPr>
              <w:t>Due date/time allowed</w:t>
            </w:r>
          </w:p>
        </w:tc>
        <w:tc>
          <w:tcPr>
            <w:tcW w:w="6655" w:type="dxa"/>
            <w:vAlign w:val="top"/>
          </w:tcPr>
          <w:p w14:paraId="57B21D73" w14:textId="77777777" w:rsidR="00FB24E0" w:rsidRPr="00A83469" w:rsidRDefault="00FB24E0" w:rsidP="00FB24E0">
            <w:pPr>
              <w:pStyle w:val="Body"/>
              <w:rPr>
                <w:szCs w:val="24"/>
              </w:rPr>
            </w:pPr>
            <w:r w:rsidRPr="00A83469">
              <w:rPr>
                <w:szCs w:val="24"/>
              </w:rPr>
              <w:t>Indicative time to complete assessment:</w:t>
            </w:r>
          </w:p>
          <w:p w14:paraId="23B09686" w14:textId="6720B1F2" w:rsidR="00FB24E0" w:rsidRPr="00545917" w:rsidRDefault="00FB24E0" w:rsidP="00FB24E0">
            <w:pPr>
              <w:pStyle w:val="Bulletlist"/>
              <w:rPr>
                <w:rFonts w:ascii="Calibri" w:hAnsi="Calibri" w:cs="Calibri"/>
                <w:szCs w:val="24"/>
                <w:lang w:eastAsia="en-AU"/>
              </w:rPr>
            </w:pPr>
            <w:r>
              <w:t>One hour.</w:t>
            </w:r>
          </w:p>
        </w:tc>
      </w:tr>
      <w:tr w:rsidR="00B96A9D" w:rsidRPr="00545917" w14:paraId="0798FD51" w14:textId="77777777" w:rsidTr="00D51BF1">
        <w:tc>
          <w:tcPr>
            <w:tcW w:w="2405" w:type="dxa"/>
            <w:vAlign w:val="top"/>
          </w:tcPr>
          <w:p w14:paraId="26A6E950" w14:textId="71E6BEBC" w:rsidR="00B96A9D" w:rsidRPr="00545917" w:rsidRDefault="00B96A9D" w:rsidP="00B96A9D">
            <w:pPr>
              <w:pStyle w:val="Body"/>
              <w:rPr>
                <w:rFonts w:ascii="Calibri" w:hAnsi="Calibri" w:cs="Calibri"/>
                <w:b/>
                <w:szCs w:val="24"/>
              </w:rPr>
            </w:pPr>
            <w:r>
              <w:rPr>
                <w:rStyle w:val="normaltextrun1"/>
                <w:rFonts w:ascii="Calibri" w:hAnsi="Calibri" w:cs="Calibri"/>
                <w:b/>
                <w:bCs/>
                <w:sz w:val="22"/>
                <w:szCs w:val="22"/>
              </w:rPr>
              <w:t>Assessment feedback, review or appeals</w:t>
            </w:r>
          </w:p>
        </w:tc>
        <w:tc>
          <w:tcPr>
            <w:tcW w:w="6655" w:type="dxa"/>
            <w:vAlign w:val="top"/>
          </w:tcPr>
          <w:p w14:paraId="6C51578F" w14:textId="1C3CD638" w:rsidR="00B96A9D" w:rsidRPr="00545917" w:rsidRDefault="00B96A9D" w:rsidP="00B96A9D">
            <w:pPr>
              <w:rPr>
                <w:rFonts w:ascii="Calibri" w:hAnsi="Calibri" w:cs="Calibri"/>
                <w:lang w:eastAsia="en-AU"/>
              </w:rPr>
            </w:pPr>
            <w:r>
              <w:rPr>
                <w:rStyle w:val="normaltextrun1"/>
                <w:rFonts w:ascii="Calibri" w:hAnsi="Calibri" w:cs="Calibri"/>
                <w:color w:val="000000"/>
                <w:sz w:val="22"/>
                <w:szCs w:val="22"/>
              </w:rPr>
              <w:t xml:space="preserve">Appeals are addressed in accordance with </w:t>
            </w:r>
            <w:hyperlink r:id="rId18" w:tgtFrame="_blank" w:history="1">
              <w:r>
                <w:rPr>
                  <w:rStyle w:val="normaltextrun1"/>
                  <w:rFonts w:ascii="Calibri" w:hAnsi="Calibri" w:cs="Calibri"/>
                  <w:color w:val="0000C0"/>
                  <w:sz w:val="22"/>
                  <w:szCs w:val="22"/>
                  <w:u w:val="single"/>
                </w:rPr>
                <w:t>Every Students Guide to Assessment</w:t>
              </w:r>
            </w:hyperlink>
            <w:r>
              <w:rPr>
                <w:rStyle w:val="normaltextrun1"/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50650CA4" w14:textId="77777777" w:rsidR="002767E6" w:rsidRDefault="00BB087F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5407E15F" w14:textId="3F250927" w:rsidR="000865D5" w:rsidRPr="000412B1" w:rsidRDefault="00BB087F" w:rsidP="000412B1">
      <w:pPr>
        <w:pStyle w:val="Heading2"/>
      </w:pPr>
      <w:r w:rsidRPr="000412B1">
        <w:lastRenderedPageBreak/>
        <w:t xml:space="preserve">Part </w:t>
      </w:r>
      <w:r w:rsidR="00876C8D">
        <w:t>1</w:t>
      </w:r>
      <w:r w:rsidRPr="000412B1">
        <w:t>: Short answer</w:t>
      </w:r>
      <w:r w:rsidR="00AA3780">
        <w:t>s</w:t>
      </w:r>
    </w:p>
    <w:p w14:paraId="45F3B4FB" w14:textId="77777777" w:rsidR="00FB24E0" w:rsidRPr="00966399" w:rsidRDefault="00FB24E0" w:rsidP="00FB24E0">
      <w:pPr>
        <w:pStyle w:val="ListNumber"/>
        <w:numPr>
          <w:ilvl w:val="0"/>
          <w:numId w:val="10"/>
        </w:numPr>
      </w:pPr>
      <w:r w:rsidRPr="00966399">
        <w:t>A software development lifecycle is the</w:t>
      </w:r>
      <w:r w:rsidRPr="007A2C50">
        <w:rPr>
          <w:b/>
        </w:rPr>
        <w:t xml:space="preserve"> </w:t>
      </w:r>
      <w:r w:rsidRPr="00966399">
        <w:t>process used to develop software. Briefly describe the phases (</w:t>
      </w:r>
      <w:r>
        <w:t>10-</w:t>
      </w:r>
      <w:r w:rsidRPr="00966399">
        <w:t xml:space="preserve"> 20 words</w:t>
      </w:r>
      <w:r>
        <w:t xml:space="preserve"> each phase</w:t>
      </w:r>
      <w:r w:rsidRPr="00966399">
        <w:t>) of a typical development 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D4554D" w:rsidRPr="00BD0B15" w14:paraId="53AF4898" w14:textId="77777777" w:rsidTr="00D45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3A4AF4AB" w14:textId="69C9F42D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Phase</w:t>
            </w:r>
          </w:p>
        </w:tc>
        <w:tc>
          <w:tcPr>
            <w:tcW w:w="6371" w:type="dxa"/>
          </w:tcPr>
          <w:p w14:paraId="6899145E" w14:textId="16863EDD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Brief description</w:t>
            </w:r>
          </w:p>
        </w:tc>
      </w:tr>
      <w:tr w:rsidR="00D4554D" w:rsidRPr="00BD0B15" w14:paraId="19B80F4E" w14:textId="77777777" w:rsidTr="00D4554D">
        <w:tc>
          <w:tcPr>
            <w:tcW w:w="2689" w:type="dxa"/>
          </w:tcPr>
          <w:p w14:paraId="0680BF05" w14:textId="7EFE2C6A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Analysis</w:t>
            </w:r>
          </w:p>
        </w:tc>
        <w:tc>
          <w:tcPr>
            <w:tcW w:w="6371" w:type="dxa"/>
          </w:tcPr>
          <w:p w14:paraId="142CE774" w14:textId="7CA92900" w:rsidR="008E69C1" w:rsidRPr="00BD0B15" w:rsidRDefault="009D0BDF" w:rsidP="00DE7CF4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Looking at the situation and defining the problem that the program will attempt to solve</w:t>
            </w:r>
          </w:p>
        </w:tc>
      </w:tr>
      <w:tr w:rsidR="00D4554D" w:rsidRPr="00BD0B15" w14:paraId="07E8166F" w14:textId="77777777" w:rsidTr="00D4554D">
        <w:tc>
          <w:tcPr>
            <w:tcW w:w="2689" w:type="dxa"/>
          </w:tcPr>
          <w:p w14:paraId="452FE5B9" w14:textId="67B9C2E0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Design</w:t>
            </w:r>
          </w:p>
        </w:tc>
        <w:tc>
          <w:tcPr>
            <w:tcW w:w="6371" w:type="dxa"/>
          </w:tcPr>
          <w:p w14:paraId="598CC17F" w14:textId="15287AD5" w:rsidR="008E69C1" w:rsidRPr="00BD0B15" w:rsidRDefault="009D0BDF" w:rsidP="00DE7CF4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Outlining the solution to the problem and writing an algorithm for the solution</w:t>
            </w:r>
          </w:p>
        </w:tc>
      </w:tr>
      <w:tr w:rsidR="00D4554D" w:rsidRPr="00BD0B15" w14:paraId="2544961A" w14:textId="77777777" w:rsidTr="00D4554D">
        <w:tc>
          <w:tcPr>
            <w:tcW w:w="2689" w:type="dxa"/>
          </w:tcPr>
          <w:p w14:paraId="6DB14603" w14:textId="09AF341B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Implementation</w:t>
            </w:r>
          </w:p>
        </w:tc>
        <w:tc>
          <w:tcPr>
            <w:tcW w:w="6371" w:type="dxa"/>
          </w:tcPr>
          <w:p w14:paraId="44D7C8F1" w14:textId="31C3DC60" w:rsidR="008E69C1" w:rsidRPr="00BD0B15" w:rsidRDefault="009D0BDF" w:rsidP="009D0BDF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Converting the algorithm into correct syntax</w:t>
            </w:r>
            <w:r w:rsidR="00317DF6">
              <w:rPr>
                <w:rFonts w:ascii="Calibri" w:hAnsi="Calibri" w:cs="Calibri"/>
                <w:szCs w:val="22"/>
              </w:rPr>
              <w:t xml:space="preserve"> and structure</w:t>
            </w:r>
            <w:r>
              <w:rPr>
                <w:rFonts w:ascii="Calibri" w:hAnsi="Calibri" w:cs="Calibri"/>
                <w:szCs w:val="22"/>
              </w:rPr>
              <w:t xml:space="preserve"> for the programming language that is being used (Python i</w:t>
            </w:r>
            <w:r w:rsidR="00317DF6">
              <w:rPr>
                <w:rFonts w:ascii="Calibri" w:hAnsi="Calibri" w:cs="Calibri"/>
                <w:szCs w:val="22"/>
              </w:rPr>
              <w:t>n</w:t>
            </w:r>
            <w:r>
              <w:rPr>
                <w:rFonts w:ascii="Calibri" w:hAnsi="Calibri" w:cs="Calibri"/>
                <w:szCs w:val="22"/>
              </w:rPr>
              <w:t xml:space="preserve"> this course)</w:t>
            </w:r>
          </w:p>
        </w:tc>
      </w:tr>
      <w:tr w:rsidR="00D4554D" w:rsidRPr="00BD0B15" w14:paraId="237F9F6A" w14:textId="77777777" w:rsidTr="00D4554D">
        <w:tc>
          <w:tcPr>
            <w:tcW w:w="2689" w:type="dxa"/>
          </w:tcPr>
          <w:p w14:paraId="533F2109" w14:textId="698B61DA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Testing</w:t>
            </w:r>
          </w:p>
        </w:tc>
        <w:tc>
          <w:tcPr>
            <w:tcW w:w="6371" w:type="dxa"/>
          </w:tcPr>
          <w:p w14:paraId="37E33BF3" w14:textId="0B52AE10" w:rsidR="008E69C1" w:rsidRPr="00BD0B15" w:rsidRDefault="009D0BDF" w:rsidP="009D0BDF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Run</w:t>
            </w:r>
            <w:r w:rsidR="00317DF6">
              <w:rPr>
                <w:rFonts w:ascii="Calibri" w:hAnsi="Calibri" w:cs="Calibri"/>
                <w:szCs w:val="22"/>
              </w:rPr>
              <w:t>ning</w:t>
            </w:r>
            <w:r>
              <w:rPr>
                <w:rFonts w:ascii="Calibri" w:hAnsi="Calibri" w:cs="Calibri"/>
                <w:szCs w:val="22"/>
              </w:rPr>
              <w:t xml:space="preserve"> the program through various tests to analyse whether it meets the specifications</w:t>
            </w:r>
          </w:p>
        </w:tc>
      </w:tr>
      <w:tr w:rsidR="00D4554D" w:rsidRPr="00BD0B15" w14:paraId="62B29020" w14:textId="77777777" w:rsidTr="00D4554D">
        <w:tc>
          <w:tcPr>
            <w:tcW w:w="2689" w:type="dxa"/>
          </w:tcPr>
          <w:p w14:paraId="387BCF95" w14:textId="29025D64" w:rsidR="00D4554D" w:rsidRPr="00BD0B15" w:rsidRDefault="00D4554D" w:rsidP="00DE7CF4">
            <w:pPr>
              <w:rPr>
                <w:rFonts w:ascii="Calibri" w:hAnsi="Calibri" w:cs="Calibri"/>
                <w:szCs w:val="22"/>
              </w:rPr>
            </w:pPr>
            <w:r w:rsidRPr="00BD0B15">
              <w:rPr>
                <w:rFonts w:ascii="Calibri" w:hAnsi="Calibri" w:cs="Calibri"/>
                <w:szCs w:val="22"/>
              </w:rPr>
              <w:t>Maintenance</w:t>
            </w:r>
          </w:p>
        </w:tc>
        <w:tc>
          <w:tcPr>
            <w:tcW w:w="6371" w:type="dxa"/>
          </w:tcPr>
          <w:p w14:paraId="00D767B7" w14:textId="1C5228E4" w:rsidR="008E69C1" w:rsidRPr="00BD0B15" w:rsidRDefault="009D0BDF" w:rsidP="009D0BDF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Ongoing correction or updates to the program to improve the efficiency or operation of the code</w:t>
            </w:r>
          </w:p>
        </w:tc>
      </w:tr>
    </w:tbl>
    <w:p w14:paraId="6A8195F6" w14:textId="77777777" w:rsidR="00FB24E0" w:rsidRDefault="00C310BE" w:rsidP="00FB24E0">
      <w:pPr>
        <w:pStyle w:val="Numberedlist"/>
      </w:pPr>
      <w:r w:rsidRPr="00BD0B15">
        <w:t>Identify the programming language used during your coursework</w:t>
      </w:r>
      <w:r w:rsidR="00FB24E0">
        <w:t xml:space="preserve"> and compare</w:t>
      </w:r>
      <w:r w:rsidRPr="00BD0B15">
        <w:t xml:space="preserve"> it </w:t>
      </w:r>
      <w:r w:rsidR="00FB24E0">
        <w:t>with</w:t>
      </w:r>
      <w:r w:rsidRPr="00BD0B15">
        <w:t xml:space="preserve"> one other programming language used for game </w:t>
      </w:r>
      <w:r w:rsidR="003A2E86" w:rsidRPr="00BD0B15">
        <w:t>programming.</w:t>
      </w:r>
    </w:p>
    <w:p w14:paraId="7976D40B" w14:textId="7488BD31" w:rsidR="00E45B55" w:rsidRDefault="00FB24E0" w:rsidP="00FB24E0">
      <w:pPr>
        <w:pStyle w:val="Numberedlist"/>
        <w:numPr>
          <w:ilvl w:val="1"/>
          <w:numId w:val="3"/>
        </w:numPr>
      </w:pPr>
      <w:r>
        <w:t>Write a short description of each and its command structure.</w:t>
      </w:r>
    </w:p>
    <w:p w14:paraId="27259E5B" w14:textId="12364CC2" w:rsidR="00FB24E0" w:rsidRDefault="00FB24E0" w:rsidP="00FB24E0">
      <w:pPr>
        <w:pStyle w:val="Numberedlist"/>
        <w:numPr>
          <w:ilvl w:val="1"/>
          <w:numId w:val="3"/>
        </w:numPr>
      </w:pPr>
      <w:r>
        <w:t>Describe two characteristics of its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B24E0" w14:paraId="4F874334" w14:textId="77777777" w:rsidTr="00FB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7745EA6B" w14:textId="41C8CB85" w:rsidR="00FB24E0" w:rsidRDefault="00FB24E0" w:rsidP="00FB24E0">
            <w:r>
              <w:lastRenderedPageBreak/>
              <w:t>Language</w:t>
            </w:r>
          </w:p>
        </w:tc>
        <w:tc>
          <w:tcPr>
            <w:tcW w:w="3020" w:type="dxa"/>
          </w:tcPr>
          <w:p w14:paraId="43601737" w14:textId="77777777" w:rsidR="00FB24E0" w:rsidRDefault="00FB24E0" w:rsidP="00FB24E0">
            <w:pPr>
              <w:rPr>
                <w:sz w:val="20"/>
                <w:szCs w:val="16"/>
              </w:rPr>
            </w:pPr>
            <w:r>
              <w:t>Description</w:t>
            </w:r>
          </w:p>
          <w:p w14:paraId="12E09D25" w14:textId="77777777" w:rsidR="00317DF6" w:rsidRPr="00317DF6" w:rsidRDefault="00317DF6" w:rsidP="00317DF6"/>
          <w:p w14:paraId="72D24B4D" w14:textId="77777777" w:rsidR="00317DF6" w:rsidRPr="00317DF6" w:rsidRDefault="00317DF6" w:rsidP="00317DF6"/>
          <w:p w14:paraId="75D2EB0F" w14:textId="77777777" w:rsidR="00317DF6" w:rsidRPr="00317DF6" w:rsidRDefault="00317DF6" w:rsidP="00317DF6"/>
          <w:p w14:paraId="4082713E" w14:textId="77777777" w:rsidR="00317DF6" w:rsidRPr="00317DF6" w:rsidRDefault="00317DF6" w:rsidP="00317DF6"/>
          <w:p w14:paraId="7DEB333D" w14:textId="77777777" w:rsidR="00317DF6" w:rsidRPr="00317DF6" w:rsidRDefault="00317DF6" w:rsidP="00317DF6"/>
          <w:p w14:paraId="4A9942EA" w14:textId="77777777" w:rsidR="00317DF6" w:rsidRPr="00317DF6" w:rsidRDefault="00317DF6" w:rsidP="00317DF6"/>
          <w:p w14:paraId="0E8B4891" w14:textId="77777777" w:rsidR="00317DF6" w:rsidRPr="00317DF6" w:rsidRDefault="00317DF6" w:rsidP="00317DF6"/>
          <w:p w14:paraId="0C99CEC1" w14:textId="77777777" w:rsidR="00317DF6" w:rsidRPr="00317DF6" w:rsidRDefault="00317DF6" w:rsidP="00317DF6"/>
          <w:p w14:paraId="4B8F69B3" w14:textId="77777777" w:rsidR="00317DF6" w:rsidRPr="00317DF6" w:rsidRDefault="00317DF6" w:rsidP="00317DF6"/>
          <w:p w14:paraId="503F0B4C" w14:textId="039D7B4A" w:rsidR="00317DF6" w:rsidRPr="00317DF6" w:rsidRDefault="00317DF6" w:rsidP="00317DF6"/>
        </w:tc>
        <w:tc>
          <w:tcPr>
            <w:tcW w:w="3020" w:type="dxa"/>
          </w:tcPr>
          <w:p w14:paraId="1DA14957" w14:textId="5D37DE66" w:rsidR="00FB24E0" w:rsidRDefault="00FB24E0" w:rsidP="00FB24E0">
            <w:r>
              <w:t>Syntax characteristics</w:t>
            </w:r>
          </w:p>
        </w:tc>
      </w:tr>
      <w:tr w:rsidR="00FB24E0" w14:paraId="21E45361" w14:textId="77777777" w:rsidTr="00FB24E0">
        <w:tc>
          <w:tcPr>
            <w:tcW w:w="3020" w:type="dxa"/>
          </w:tcPr>
          <w:p w14:paraId="132A0F5D" w14:textId="26BF6BD7" w:rsidR="00FB24E0" w:rsidRDefault="006F2561" w:rsidP="00FB24E0">
            <w:r>
              <w:t>Python</w:t>
            </w:r>
            <w:r w:rsidR="00317DF6">
              <w:t xml:space="preserve"> (used during coursework)</w:t>
            </w:r>
          </w:p>
        </w:tc>
        <w:tc>
          <w:tcPr>
            <w:tcW w:w="3020" w:type="dxa"/>
          </w:tcPr>
          <w:p w14:paraId="399A9C8D" w14:textId="77777777" w:rsidR="00FB24E0" w:rsidRDefault="00744EBA" w:rsidP="00FB24E0">
            <w:pPr>
              <w:rPr>
                <w:sz w:val="20"/>
                <w:szCs w:val="16"/>
              </w:rPr>
            </w:pPr>
            <w:r w:rsidRPr="00744EBA">
              <w:rPr>
                <w:sz w:val="20"/>
                <w:szCs w:val="16"/>
              </w:rPr>
              <w:t xml:space="preserve">Can support many different programming processes (OOP, FP and PP), is high-level and so is relatively simple to code in and </w:t>
            </w:r>
            <w:r>
              <w:rPr>
                <w:sz w:val="20"/>
                <w:szCs w:val="16"/>
              </w:rPr>
              <w:t>has both</w:t>
            </w:r>
            <w:r w:rsidRPr="00744EBA">
              <w:rPr>
                <w:sz w:val="20"/>
                <w:szCs w:val="16"/>
              </w:rPr>
              <w:t xml:space="preserve"> interpreted </w:t>
            </w:r>
            <w:r>
              <w:rPr>
                <w:sz w:val="20"/>
                <w:szCs w:val="16"/>
              </w:rPr>
              <w:t>and</w:t>
            </w:r>
            <w:r w:rsidRPr="00744EBA">
              <w:rPr>
                <w:sz w:val="20"/>
                <w:szCs w:val="16"/>
              </w:rPr>
              <w:t xml:space="preserve"> compiled</w:t>
            </w:r>
            <w:r>
              <w:rPr>
                <w:sz w:val="20"/>
                <w:szCs w:val="16"/>
              </w:rPr>
              <w:t xml:space="preserve"> versions</w:t>
            </w:r>
          </w:p>
          <w:p w14:paraId="432BDA27" w14:textId="77777777" w:rsidR="00317DF6" w:rsidRPr="00317DF6" w:rsidRDefault="00317DF6" w:rsidP="00317DF6">
            <w:pPr>
              <w:rPr>
                <w:sz w:val="20"/>
                <w:szCs w:val="16"/>
              </w:rPr>
            </w:pPr>
          </w:p>
          <w:p w14:paraId="789E89AD" w14:textId="77777777" w:rsidR="00317DF6" w:rsidRPr="00317DF6" w:rsidRDefault="00317DF6" w:rsidP="00317DF6">
            <w:pPr>
              <w:rPr>
                <w:sz w:val="20"/>
                <w:szCs w:val="16"/>
              </w:rPr>
            </w:pPr>
          </w:p>
          <w:p w14:paraId="321CDB38" w14:textId="77777777" w:rsidR="00317DF6" w:rsidRPr="00317DF6" w:rsidRDefault="00317DF6" w:rsidP="00317DF6">
            <w:pPr>
              <w:rPr>
                <w:sz w:val="20"/>
                <w:szCs w:val="16"/>
              </w:rPr>
            </w:pPr>
          </w:p>
          <w:p w14:paraId="208AC176" w14:textId="77777777" w:rsidR="00317DF6" w:rsidRPr="00317DF6" w:rsidRDefault="00317DF6" w:rsidP="00317DF6">
            <w:pPr>
              <w:rPr>
                <w:sz w:val="20"/>
                <w:szCs w:val="16"/>
              </w:rPr>
            </w:pPr>
          </w:p>
          <w:p w14:paraId="75D310FB" w14:textId="77777777" w:rsidR="00317DF6" w:rsidRPr="00317DF6" w:rsidRDefault="00317DF6" w:rsidP="00317DF6">
            <w:pPr>
              <w:rPr>
                <w:sz w:val="20"/>
                <w:szCs w:val="16"/>
              </w:rPr>
            </w:pPr>
          </w:p>
          <w:p w14:paraId="4F9C24B9" w14:textId="062C8ABC" w:rsidR="00317DF6" w:rsidRPr="00317DF6" w:rsidRDefault="00317DF6" w:rsidP="00317DF6">
            <w:pPr>
              <w:rPr>
                <w:sz w:val="20"/>
                <w:szCs w:val="16"/>
              </w:rPr>
            </w:pPr>
          </w:p>
        </w:tc>
        <w:tc>
          <w:tcPr>
            <w:tcW w:w="3020" w:type="dxa"/>
          </w:tcPr>
          <w:p w14:paraId="40C0DE4F" w14:textId="68EC479F" w:rsidR="006F2561" w:rsidRPr="006F2561" w:rsidRDefault="006F2561" w:rsidP="006F256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16"/>
              </w:rPr>
            </w:pPr>
            <w:r w:rsidRPr="006F2561">
              <w:rPr>
                <w:sz w:val="20"/>
                <w:szCs w:val="16"/>
              </w:rPr>
              <w:t xml:space="preserve">Uses colons (:) after commands </w:t>
            </w:r>
            <w:r w:rsidR="00317DF6">
              <w:rPr>
                <w:sz w:val="20"/>
                <w:szCs w:val="16"/>
              </w:rPr>
              <w:t>(</w:t>
            </w:r>
            <w:r w:rsidRPr="006F2561">
              <w:rPr>
                <w:sz w:val="20"/>
                <w:szCs w:val="16"/>
              </w:rPr>
              <w:t>if</w:t>
            </w:r>
            <w:r w:rsidR="00317DF6">
              <w:rPr>
                <w:sz w:val="20"/>
                <w:szCs w:val="16"/>
              </w:rPr>
              <w:t>, for,</w:t>
            </w:r>
            <w:r w:rsidRPr="006F2561">
              <w:rPr>
                <w:sz w:val="20"/>
                <w:szCs w:val="16"/>
              </w:rPr>
              <w:t xml:space="preserve"> while</w:t>
            </w:r>
            <w:r w:rsidR="00317DF6">
              <w:rPr>
                <w:sz w:val="20"/>
                <w:szCs w:val="16"/>
              </w:rPr>
              <w:t>)</w:t>
            </w:r>
            <w:r w:rsidRPr="006F2561">
              <w:rPr>
                <w:sz w:val="20"/>
                <w:szCs w:val="16"/>
              </w:rPr>
              <w:t xml:space="preserve"> and indents</w:t>
            </w:r>
            <w:r w:rsidR="00744EBA">
              <w:rPr>
                <w:sz w:val="20"/>
                <w:szCs w:val="16"/>
              </w:rPr>
              <w:t xml:space="preserve"> (whitespace)</w:t>
            </w:r>
            <w:r w:rsidRPr="006F2561">
              <w:rPr>
                <w:sz w:val="20"/>
                <w:szCs w:val="16"/>
              </w:rPr>
              <w:t xml:space="preserve"> on subsequent lines to indicate grouped statements</w:t>
            </w:r>
          </w:p>
          <w:p w14:paraId="3439A10E" w14:textId="7F279C5F" w:rsidR="00FB24E0" w:rsidRPr="006F2561" w:rsidRDefault="006F2561" w:rsidP="006F256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16"/>
              </w:rPr>
            </w:pPr>
            <w:r w:rsidRPr="006F2561"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</w:rPr>
              <w:t>Uses hash (#) to indicate a commented single line</w:t>
            </w:r>
          </w:p>
        </w:tc>
      </w:tr>
      <w:tr w:rsidR="00FB24E0" w14:paraId="039B829A" w14:textId="77777777" w:rsidTr="00FB24E0">
        <w:tc>
          <w:tcPr>
            <w:tcW w:w="3020" w:type="dxa"/>
          </w:tcPr>
          <w:p w14:paraId="4F5F7A0B" w14:textId="22124649" w:rsidR="00FB24E0" w:rsidRDefault="006F2561" w:rsidP="00FB24E0">
            <w:r>
              <w:t>Java</w:t>
            </w:r>
          </w:p>
        </w:tc>
        <w:tc>
          <w:tcPr>
            <w:tcW w:w="3020" w:type="dxa"/>
          </w:tcPr>
          <w:p w14:paraId="1CD9CE9E" w14:textId="6D1A47E1" w:rsidR="00FB24E0" w:rsidRDefault="009D0BDF" w:rsidP="00FB24E0">
            <w:proofErr w:type="gramStart"/>
            <w:r w:rsidRPr="009D0BDF">
              <w:rPr>
                <w:sz w:val="20"/>
                <w:szCs w:val="16"/>
              </w:rPr>
              <w:t>Also</w:t>
            </w:r>
            <w:proofErr w:type="gramEnd"/>
            <w:r w:rsidR="00744EBA" w:rsidRPr="009D0BDF">
              <w:rPr>
                <w:sz w:val="20"/>
                <w:szCs w:val="16"/>
              </w:rPr>
              <w:t xml:space="preserve"> </w:t>
            </w:r>
            <w:r w:rsidRPr="009D0BDF">
              <w:rPr>
                <w:sz w:val="20"/>
                <w:szCs w:val="16"/>
              </w:rPr>
              <w:t xml:space="preserve">a </w:t>
            </w:r>
            <w:r w:rsidR="00744EBA" w:rsidRPr="009D0BDF">
              <w:rPr>
                <w:sz w:val="20"/>
                <w:szCs w:val="16"/>
              </w:rPr>
              <w:t xml:space="preserve">high-level </w:t>
            </w:r>
            <w:r w:rsidRPr="009D0BDF">
              <w:rPr>
                <w:sz w:val="20"/>
                <w:szCs w:val="16"/>
              </w:rPr>
              <w:t xml:space="preserve">language </w:t>
            </w:r>
            <w:r w:rsidR="00744EBA" w:rsidRPr="009D0BDF">
              <w:rPr>
                <w:sz w:val="20"/>
                <w:szCs w:val="16"/>
              </w:rPr>
              <w:t xml:space="preserve">(simple) </w:t>
            </w:r>
            <w:r w:rsidRPr="009D0BDF">
              <w:rPr>
                <w:sz w:val="20"/>
                <w:szCs w:val="16"/>
              </w:rPr>
              <w:t>and supports OOP. Java is class and method based and is a compiled language so is slower than Python</w:t>
            </w:r>
          </w:p>
        </w:tc>
        <w:tc>
          <w:tcPr>
            <w:tcW w:w="3020" w:type="dxa"/>
          </w:tcPr>
          <w:p w14:paraId="4FCC4A68" w14:textId="77777777" w:rsidR="00FB24E0" w:rsidRPr="00744EBA" w:rsidRDefault="00744EBA" w:rsidP="00744EB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16"/>
              </w:rPr>
            </w:pPr>
            <w:r w:rsidRPr="00744EBA">
              <w:rPr>
                <w:sz w:val="20"/>
                <w:szCs w:val="16"/>
              </w:rPr>
              <w:t>Uses curly braces ({}) to denote grouped statements</w:t>
            </w:r>
          </w:p>
          <w:p w14:paraId="6AD835F9" w14:textId="4420D665" w:rsidR="00744EBA" w:rsidRDefault="00744EBA" w:rsidP="00744EBA">
            <w:pPr>
              <w:pStyle w:val="ListParagraph"/>
              <w:numPr>
                <w:ilvl w:val="0"/>
                <w:numId w:val="12"/>
              </w:numPr>
            </w:pPr>
            <w:r w:rsidRPr="00744EBA">
              <w:rPr>
                <w:sz w:val="20"/>
                <w:szCs w:val="16"/>
              </w:rPr>
              <w:t>Semi-colons (;) define the end of a statement</w:t>
            </w:r>
          </w:p>
        </w:tc>
      </w:tr>
    </w:tbl>
    <w:p w14:paraId="64BF67C7" w14:textId="46E9C11F" w:rsidR="00E02497" w:rsidRDefault="00E02497" w:rsidP="00FB24E0"/>
    <w:p w14:paraId="10A28E8B" w14:textId="77777777" w:rsidR="00E02497" w:rsidRDefault="00E02497">
      <w:pPr>
        <w:tabs>
          <w:tab w:val="clear" w:pos="284"/>
        </w:tabs>
        <w:spacing w:before="0" w:after="200" w:line="276" w:lineRule="auto"/>
      </w:pPr>
      <w:r>
        <w:br w:type="page"/>
      </w:r>
    </w:p>
    <w:p w14:paraId="15351CB1" w14:textId="77777777" w:rsidR="00E02497" w:rsidRDefault="00E02497" w:rsidP="00E02497">
      <w:pPr>
        <w:pStyle w:val="Heading2"/>
      </w:pPr>
      <w:r w:rsidRPr="008F6497">
        <w:lastRenderedPageBreak/>
        <w:t xml:space="preserve">Assessment </w:t>
      </w:r>
      <w:r>
        <w:t>f</w:t>
      </w:r>
      <w:r w:rsidRPr="008F6497">
        <w:t>eedback</w:t>
      </w:r>
    </w:p>
    <w:p w14:paraId="319A737D" w14:textId="77777777" w:rsidR="00E02497" w:rsidRDefault="00E02497" w:rsidP="00E02497">
      <w:pPr>
        <w:pStyle w:val="Heading3"/>
        <w:rPr>
          <w:rFonts w:eastAsiaTheme="minorHAnsi"/>
          <w:b w:val="0"/>
          <w:bCs/>
          <w:i/>
          <w:iCs/>
          <w:noProof w:val="0"/>
          <w:color w:val="808080" w:themeColor="background1" w:themeShade="80"/>
          <w:kern w:val="0"/>
          <w:sz w:val="22"/>
          <w:szCs w:val="22"/>
        </w:rPr>
      </w:pPr>
      <w:r w:rsidRPr="005E2275">
        <w:rPr>
          <w:rFonts w:eastAsiaTheme="minorHAnsi"/>
          <w:b w:val="0"/>
          <w:bCs/>
          <w:i/>
          <w:iCs/>
          <w:noProof w:val="0"/>
          <w:color w:val="808080" w:themeColor="background1" w:themeShade="80"/>
          <w:kern w:val="0"/>
          <w:sz w:val="22"/>
          <w:szCs w:val="22"/>
        </w:rPr>
        <w:t>NOTE: Your assessor will give you feedback via the online learning platform. For manual feedback, this section must have the assessor’s signature and the student’s signature</w:t>
      </w:r>
    </w:p>
    <w:p w14:paraId="0D4D5D4D" w14:textId="77777777" w:rsidR="00E02497" w:rsidRDefault="00E02497" w:rsidP="00E02497">
      <w:pPr>
        <w:pStyle w:val="Heading3"/>
      </w:pPr>
      <w:r>
        <w:t>Assessment outcome</w:t>
      </w:r>
    </w:p>
    <w:p w14:paraId="6C01131C" w14:textId="77777777" w:rsidR="00E02497" w:rsidRDefault="00317DF6" w:rsidP="00E02497">
      <w:sdt>
        <w:sdtPr>
          <w:id w:val="-231164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2497">
            <w:rPr>
              <w:rFonts w:ascii="MS Gothic" w:eastAsia="MS Gothic" w:hAnsi="MS Gothic" w:hint="eastAsia"/>
            </w:rPr>
            <w:t>☐</w:t>
          </w:r>
        </w:sdtContent>
      </w:sdt>
      <w:r w:rsidR="00E02497">
        <w:t xml:space="preserve"> Satisfactory</w:t>
      </w:r>
    </w:p>
    <w:p w14:paraId="00470599" w14:textId="77777777" w:rsidR="00E02497" w:rsidRPr="00A7239E" w:rsidRDefault="00317DF6" w:rsidP="00E02497">
      <w:pPr>
        <w:rPr>
          <w:lang w:eastAsia="en-AU"/>
        </w:rPr>
      </w:pPr>
      <w:sdt>
        <w:sdtPr>
          <w:id w:val="356084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2497">
            <w:rPr>
              <w:rFonts w:ascii="MS Gothic" w:eastAsia="MS Gothic" w:hAnsi="MS Gothic" w:hint="eastAsia"/>
            </w:rPr>
            <w:t>☐</w:t>
          </w:r>
        </w:sdtContent>
      </w:sdt>
      <w:r w:rsidR="00E02497">
        <w:t xml:space="preserve"> Unsatisfactory</w:t>
      </w:r>
    </w:p>
    <w:p w14:paraId="3FAE6BC4" w14:textId="77777777" w:rsidR="00E02497" w:rsidRDefault="00E02497" w:rsidP="00E02497">
      <w:pPr>
        <w:pStyle w:val="Heading3"/>
      </w:pPr>
      <w:r>
        <w:t>Assessor feedback</w:t>
      </w:r>
    </w:p>
    <w:p w14:paraId="216905FD" w14:textId="77777777" w:rsidR="00E02497" w:rsidRDefault="00317DF6" w:rsidP="00E02497">
      <w:pPr>
        <w:rPr>
          <w:szCs w:val="22"/>
        </w:rPr>
      </w:pPr>
      <w:sdt>
        <w:sdtPr>
          <w:id w:val="2141906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2497">
            <w:rPr>
              <w:rFonts w:ascii="MS Gothic" w:eastAsia="MS Gothic" w:hAnsi="MS Gothic" w:hint="eastAsia"/>
            </w:rPr>
            <w:t>☐</w:t>
          </w:r>
        </w:sdtContent>
      </w:sdt>
      <w:r w:rsidR="00E02497">
        <w:t xml:space="preserve"> Was the assessment event </w:t>
      </w:r>
      <w:r w:rsidR="00E02497" w:rsidRPr="003E40FC">
        <w:rPr>
          <w:noProof/>
        </w:rPr>
        <w:t>successfully completed</w:t>
      </w:r>
      <w:r w:rsidR="00E02497">
        <w:t>?</w:t>
      </w:r>
    </w:p>
    <w:p w14:paraId="55177D39" w14:textId="77777777" w:rsidR="00E02497" w:rsidRDefault="00317DF6" w:rsidP="00E02497">
      <w:pPr>
        <w:rPr>
          <w:szCs w:val="22"/>
        </w:rPr>
      </w:pPr>
      <w:sdt>
        <w:sdtPr>
          <w:id w:val="-1118449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2497">
            <w:rPr>
              <w:rFonts w:ascii="MS Gothic" w:eastAsia="MS Gothic" w:hAnsi="MS Gothic" w:hint="eastAsia"/>
            </w:rPr>
            <w:t>☐</w:t>
          </w:r>
        </w:sdtContent>
      </w:sdt>
      <w:r w:rsidR="00E02497">
        <w:t xml:space="preserve"> If no, was the resubmission/re-assessment </w:t>
      </w:r>
      <w:r w:rsidR="00E02497" w:rsidRPr="003E40FC">
        <w:rPr>
          <w:noProof/>
        </w:rPr>
        <w:t>successfully completed</w:t>
      </w:r>
      <w:r w:rsidR="00E02497">
        <w:t>?</w:t>
      </w:r>
    </w:p>
    <w:p w14:paraId="012BC409" w14:textId="77777777" w:rsidR="00E02497" w:rsidRPr="00A7239E" w:rsidRDefault="00317DF6" w:rsidP="00E02497">
      <w:sdt>
        <w:sdtPr>
          <w:id w:val="284931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2497">
            <w:rPr>
              <w:rFonts w:ascii="MS Gothic" w:eastAsia="MS Gothic" w:hAnsi="MS Gothic" w:hint="eastAsia"/>
            </w:rPr>
            <w:t>☐</w:t>
          </w:r>
        </w:sdtContent>
      </w:sdt>
      <w:r w:rsidR="00E02497">
        <w:t xml:space="preserve"> Was </w:t>
      </w:r>
      <w:r w:rsidR="00E02497" w:rsidRPr="003E40FC">
        <w:rPr>
          <w:noProof/>
        </w:rPr>
        <w:t>reasonable</w:t>
      </w:r>
      <w:r w:rsidR="00E02497">
        <w:t xml:space="preserve"> adjustment in place for this assessment event?</w:t>
      </w:r>
      <w:r w:rsidR="00E02497">
        <w:br/>
      </w:r>
      <w:r w:rsidR="00E02497">
        <w:rPr>
          <w:i/>
          <w:color w:val="A6A6A6" w:themeColor="background1" w:themeShade="A6"/>
        </w:rPr>
        <w:t xml:space="preserve">If yes, ensure it </w:t>
      </w:r>
      <w:r w:rsidR="00E02497" w:rsidRPr="003E40FC">
        <w:rPr>
          <w:i/>
          <w:noProof/>
          <w:color w:val="A6A6A6" w:themeColor="background1" w:themeShade="A6"/>
        </w:rPr>
        <w:t>is detailed</w:t>
      </w:r>
      <w:r w:rsidR="00E02497">
        <w:rPr>
          <w:i/>
          <w:color w:val="A6A6A6" w:themeColor="background1" w:themeShade="A6"/>
        </w:rPr>
        <w:t xml:space="preserve"> on the assessment document.</w:t>
      </w:r>
    </w:p>
    <w:p w14:paraId="070C35F6" w14:textId="77777777" w:rsidR="00E02497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808080" w:themeColor="background1" w:themeShade="80"/>
          <w:szCs w:val="22"/>
          <w:lang w:eastAsia="en-AU"/>
        </w:rPr>
      </w:pPr>
      <w:r>
        <w:t>Comments:</w:t>
      </w:r>
    </w:p>
    <w:p w14:paraId="7A7EC3AE" w14:textId="77777777" w:rsidR="00E02497" w:rsidRPr="00A7239E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</w:p>
    <w:p w14:paraId="6C25E115" w14:textId="77777777" w:rsidR="00E02497" w:rsidRDefault="00E02497" w:rsidP="00E02497">
      <w:pPr>
        <w:pStyle w:val="Heading3"/>
        <w:rPr>
          <w:i/>
          <w:color w:val="808080" w:themeColor="background1" w:themeShade="80"/>
        </w:rPr>
      </w:pPr>
      <w:r>
        <w:t>Assessor name, signature and date:</w:t>
      </w:r>
    </w:p>
    <w:p w14:paraId="0438D666" w14:textId="77777777" w:rsidR="00E02497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</w:p>
    <w:p w14:paraId="1385AC99" w14:textId="77777777" w:rsidR="00E02497" w:rsidRPr="00A7239E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</w:p>
    <w:p w14:paraId="0A3B1D23" w14:textId="77777777" w:rsidR="00E02497" w:rsidRDefault="00E02497" w:rsidP="00E02497">
      <w:pPr>
        <w:pStyle w:val="Heading3"/>
        <w:rPr>
          <w:i/>
          <w:color w:val="808080" w:themeColor="background1" w:themeShade="80"/>
        </w:rPr>
      </w:pPr>
      <w:r w:rsidRPr="00492E16">
        <w:t>Student acknowledgement of assessment outcome</w:t>
      </w:r>
    </w:p>
    <w:p w14:paraId="18D979FF" w14:textId="77777777" w:rsidR="00E02497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  <w:r>
        <w:t>Would you like to make any comments about this assessment?</w:t>
      </w:r>
    </w:p>
    <w:p w14:paraId="6A29DA8A" w14:textId="77777777" w:rsidR="00E02497" w:rsidRPr="00A7239E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</w:p>
    <w:p w14:paraId="62B1D518" w14:textId="77777777" w:rsidR="00E02497" w:rsidRDefault="00E02497" w:rsidP="00E02497">
      <w:pPr>
        <w:pStyle w:val="Heading3"/>
        <w:rPr>
          <w:i/>
          <w:color w:val="808080" w:themeColor="background1" w:themeShade="80"/>
        </w:rPr>
      </w:pPr>
      <w:r w:rsidRPr="00492E16">
        <w:t>Student name, signature and date</w:t>
      </w:r>
    </w:p>
    <w:p w14:paraId="5B48E850" w14:textId="77777777" w:rsidR="00E02497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</w:p>
    <w:p w14:paraId="170522CD" w14:textId="77777777" w:rsidR="00E02497" w:rsidRPr="00A7239E" w:rsidRDefault="00E02497" w:rsidP="00E02497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</w:p>
    <w:p w14:paraId="3B14CEDE" w14:textId="77777777" w:rsidR="00E02497" w:rsidRPr="000D179A" w:rsidRDefault="00E02497" w:rsidP="00E02497">
      <w:pPr>
        <w:jc w:val="center"/>
        <w:rPr>
          <w:b/>
          <w:i/>
          <w:lang w:eastAsia="en-AU"/>
        </w:rPr>
      </w:pPr>
      <w:r w:rsidRPr="000D179A">
        <w:rPr>
          <w:b/>
          <w:i/>
          <w:lang w:eastAsia="en-AU"/>
        </w:rPr>
        <w:t>NOTE:</w:t>
      </w:r>
      <w:r>
        <w:rPr>
          <w:b/>
          <w:i/>
          <w:lang w:eastAsia="en-AU"/>
        </w:rPr>
        <w:t xml:space="preserve"> </w:t>
      </w:r>
      <w:r w:rsidRPr="000D179A">
        <w:rPr>
          <w:b/>
          <w:i/>
          <w:lang w:eastAsia="en-AU"/>
        </w:rPr>
        <w:t xml:space="preserve">Make sure you have written your name at the </w:t>
      </w:r>
      <w:r>
        <w:rPr>
          <w:b/>
          <w:i/>
          <w:lang w:eastAsia="en-AU"/>
        </w:rPr>
        <w:t xml:space="preserve">footer </w:t>
      </w:r>
      <w:r w:rsidRPr="005E2275">
        <w:rPr>
          <w:b/>
          <w:i/>
          <w:iCs/>
          <w:lang w:eastAsia="en-AU"/>
        </w:rPr>
        <w:t>so it appears at the bottom of each page</w:t>
      </w:r>
      <w:r>
        <w:rPr>
          <w:b/>
          <w:i/>
          <w:iCs/>
          <w:lang w:eastAsia="en-AU"/>
        </w:rPr>
        <w:t xml:space="preserve"> </w:t>
      </w:r>
      <w:r w:rsidRPr="000D179A">
        <w:rPr>
          <w:b/>
          <w:i/>
          <w:lang w:eastAsia="en-AU"/>
        </w:rPr>
        <w:t>of your submission before attaching the cover sheet and submitting for marking.</w:t>
      </w:r>
    </w:p>
    <w:p w14:paraId="71F1CCD1" w14:textId="059CBF48" w:rsidR="00FB24E0" w:rsidRDefault="00FB24E0" w:rsidP="00E02497">
      <w:pPr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</w:p>
    <w:sectPr w:rsidR="00FB24E0" w:rsidSect="000412B1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F06A5" w14:textId="77777777" w:rsidR="001A22B7" w:rsidRDefault="001A22B7">
      <w:pPr>
        <w:spacing w:before="0" w:after="0" w:line="240" w:lineRule="auto"/>
      </w:pPr>
      <w:r>
        <w:separator/>
      </w:r>
    </w:p>
  </w:endnote>
  <w:endnote w:type="continuationSeparator" w:id="0">
    <w:p w14:paraId="32D969F9" w14:textId="77777777" w:rsidR="001A22B7" w:rsidRDefault="001A22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BD4EC" w14:textId="77777777" w:rsidR="00CC4677" w:rsidRPr="004820C4" w:rsidRDefault="00317DF6" w:rsidP="0002323C">
    <w:pPr>
      <w:pStyle w:val="Footer-DocumentTitleLeft"/>
    </w:pPr>
  </w:p>
  <w:p w14:paraId="34345A72" w14:textId="77777777" w:rsidR="00CC4677" w:rsidRDefault="00BB087F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577E92DE" w14:textId="77777777" w:rsidR="00CC4677" w:rsidRPr="0006452B" w:rsidRDefault="00317DF6" w:rsidP="00EE3A11"/>
  <w:p w14:paraId="2DD5251E" w14:textId="77777777" w:rsidR="00BA0812" w:rsidRDefault="00317DF6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802F0" w14:textId="3D9F8DED" w:rsidR="00BA0812" w:rsidRDefault="00BB087F" w:rsidP="00BD7E36">
    <w:pPr>
      <w:pStyle w:val="Bodyfooter"/>
      <w:rPr>
        <w:noProof/>
      </w:rPr>
    </w:pPr>
    <w:r w:rsidRPr="008D467A">
      <w:t>Document title</w:t>
    </w:r>
    <w:r>
      <w:t xml:space="preserve">: </w:t>
    </w:r>
    <w:r w:rsidR="00CA6E74">
      <w:t>ICTPRG301_AE_Kn_2of2</w:t>
    </w:r>
    <w:r w:rsidR="00B96A9D">
      <w:t>_SOA</w:t>
    </w:r>
    <w:r>
      <w:rPr>
        <w:noProof/>
      </w:rPr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 w:rsidR="0054049D">
      <w:rPr>
        <w:noProof/>
      </w:rPr>
      <w:t>6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54049D">
      <w:rPr>
        <w:noProof/>
      </w:rPr>
      <w:t>6</w:t>
    </w:r>
    <w:r>
      <w:rPr>
        <w:noProof/>
      </w:rPr>
      <w:fldChar w:fldCharType="end"/>
    </w:r>
  </w:p>
  <w:p w14:paraId="699594EA" w14:textId="34BD55A0" w:rsidR="009A0ED8" w:rsidRDefault="00BB087F" w:rsidP="00BD7E36">
    <w:pPr>
      <w:pStyle w:val="Bodyfooter"/>
    </w:pPr>
    <w:r>
      <w:t xml:space="preserve">Resource ID: </w:t>
    </w:r>
    <w:r w:rsidR="00CA6E74">
      <w:t>TBS_18_018_</w:t>
    </w:r>
    <w:r w:rsidR="00CA6E74" w:rsidRPr="00CA6E74">
      <w:t xml:space="preserve"> </w:t>
    </w:r>
    <w:r w:rsidR="00CA6E74">
      <w:t>ICTPRG301_AE_Kn_2of2</w:t>
    </w:r>
    <w:r w:rsidR="00B96A9D">
      <w:t>_SOA                  STU</w:t>
    </w:r>
    <w:r w:rsidRPr="00C04E0B">
      <w:t>DENT NAME:</w:t>
    </w:r>
    <w:r>
      <w:t xml:space="preserve"> </w:t>
    </w:r>
    <w:r w:rsidR="00317DF6">
      <w:t>Scott Morris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42582" w14:textId="77777777" w:rsidR="00AA3155" w:rsidRPr="008D467A" w:rsidRDefault="00BB087F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A1FA34D" w14:textId="77777777" w:rsidR="00AA3155" w:rsidRPr="008948B1" w:rsidRDefault="00BB087F" w:rsidP="00BD7E36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7AC887DA" w14:textId="77777777" w:rsidR="00CC4677" w:rsidRPr="00AA3155" w:rsidRDefault="00317DF6" w:rsidP="00EE3A11">
    <w:pPr>
      <w:pStyle w:val="Footer"/>
    </w:pPr>
  </w:p>
  <w:p w14:paraId="7A10AFF3" w14:textId="77777777" w:rsidR="00BA0812" w:rsidRDefault="00317DF6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D81B8" w14:textId="77777777" w:rsidR="001A22B7" w:rsidRDefault="001A22B7">
      <w:pPr>
        <w:spacing w:before="0" w:after="0" w:line="240" w:lineRule="auto"/>
      </w:pPr>
      <w:r>
        <w:separator/>
      </w:r>
    </w:p>
  </w:footnote>
  <w:footnote w:type="continuationSeparator" w:id="0">
    <w:p w14:paraId="1FE4408C" w14:textId="77777777" w:rsidR="001A22B7" w:rsidRDefault="001A22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18C6" w14:textId="77777777" w:rsidR="00CC4677" w:rsidRDefault="00317DF6" w:rsidP="00EE3A11"/>
  <w:p w14:paraId="2F321815" w14:textId="77777777" w:rsidR="00BA0812" w:rsidRDefault="00317DF6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26E8C" w14:textId="77777777" w:rsidR="00BA0812" w:rsidRDefault="00BB087F" w:rsidP="00EE3A11">
    <w:pPr>
      <w:pStyle w:val="Header-SectionTitle"/>
    </w:pPr>
    <w:r>
      <w:rPr>
        <w:noProof/>
        <w:lang w:eastAsia="en-AU"/>
      </w:rPr>
      <w:tab/>
    </w:r>
    <w:r>
      <w:rPr>
        <w:noProof/>
        <w:lang w:eastAsia="en-AU"/>
      </w:rPr>
      <w:drawing>
        <wp:inline distT="0" distB="0" distL="0" distR="0" wp14:anchorId="37B8D3FE" wp14:editId="48A98234">
          <wp:extent cx="1591359" cy="397840"/>
          <wp:effectExtent l="0" t="0" r="0" b="2540"/>
          <wp:docPr id="4" name="Picture 4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D59CF" w14:textId="77777777" w:rsidR="004238CB" w:rsidRDefault="00317DF6" w:rsidP="00EE3A11">
    <w:pPr>
      <w:pStyle w:val="Header"/>
    </w:pPr>
  </w:p>
  <w:p w14:paraId="471B2F65" w14:textId="77777777" w:rsidR="00BA0812" w:rsidRDefault="00317DF6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509D"/>
    <w:multiLevelType w:val="hybridMultilevel"/>
    <w:tmpl w:val="C7D6E560"/>
    <w:lvl w:ilvl="0" w:tplc="59EE742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08C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20E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A9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EB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66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7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0F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CC2E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7EA7"/>
    <w:multiLevelType w:val="multilevel"/>
    <w:tmpl w:val="04FA3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22"/>
      </w:rPr>
    </w:lvl>
  </w:abstractNum>
  <w:abstractNum w:abstractNumId="2" w15:restartNumberingAfterBreak="0">
    <w:nsid w:val="12C245D5"/>
    <w:multiLevelType w:val="hybridMultilevel"/>
    <w:tmpl w:val="92AE84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5E72"/>
    <w:multiLevelType w:val="hybridMultilevel"/>
    <w:tmpl w:val="192C044E"/>
    <w:lvl w:ilvl="0" w:tplc="5F547B6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BB615FA"/>
    <w:multiLevelType w:val="hybridMultilevel"/>
    <w:tmpl w:val="F2DA347E"/>
    <w:lvl w:ilvl="0" w:tplc="BEF2CF2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62467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280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E1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2CF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2E5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8E5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A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EE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6" w15:restartNumberingAfterBreak="0">
    <w:nsid w:val="321E7248"/>
    <w:multiLevelType w:val="hybridMultilevel"/>
    <w:tmpl w:val="FC12DC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D3DEC"/>
    <w:multiLevelType w:val="hybridMultilevel"/>
    <w:tmpl w:val="37A0660C"/>
    <w:lvl w:ilvl="0" w:tplc="3F4481DA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17C2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09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4C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63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4E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60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6E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AA9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707D9"/>
    <w:multiLevelType w:val="hybridMultilevel"/>
    <w:tmpl w:val="2ACC4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583B"/>
    <w:multiLevelType w:val="hybridMultilevel"/>
    <w:tmpl w:val="38D47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3249"/>
    <w:multiLevelType w:val="hybridMultilevel"/>
    <w:tmpl w:val="8A5C60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10"/>
  </w:num>
  <w:num w:numId="9">
    <w:abstractNumId w:val="3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xMzG2MDI3NbU0MDdT0lEKTi0uzszPAymwqAUAVuAj7SwAAAA="/>
  </w:docVars>
  <w:rsids>
    <w:rsidRoot w:val="00D51BF1"/>
    <w:rsid w:val="00145D13"/>
    <w:rsid w:val="001A22B7"/>
    <w:rsid w:val="001A5700"/>
    <w:rsid w:val="002501FF"/>
    <w:rsid w:val="00257B99"/>
    <w:rsid w:val="002A38D6"/>
    <w:rsid w:val="002C4A14"/>
    <w:rsid w:val="00317DF6"/>
    <w:rsid w:val="003862A8"/>
    <w:rsid w:val="003A2E86"/>
    <w:rsid w:val="00401575"/>
    <w:rsid w:val="00434B23"/>
    <w:rsid w:val="00441AB3"/>
    <w:rsid w:val="00515033"/>
    <w:rsid w:val="0054049D"/>
    <w:rsid w:val="00544760"/>
    <w:rsid w:val="00545917"/>
    <w:rsid w:val="00575962"/>
    <w:rsid w:val="00595C85"/>
    <w:rsid w:val="005D5E95"/>
    <w:rsid w:val="006034A1"/>
    <w:rsid w:val="00623B75"/>
    <w:rsid w:val="006F2561"/>
    <w:rsid w:val="00744EBA"/>
    <w:rsid w:val="00751E26"/>
    <w:rsid w:val="00752CFF"/>
    <w:rsid w:val="00766E63"/>
    <w:rsid w:val="00876C8D"/>
    <w:rsid w:val="008E69C1"/>
    <w:rsid w:val="00982261"/>
    <w:rsid w:val="009A673A"/>
    <w:rsid w:val="009D0BDF"/>
    <w:rsid w:val="00AA3780"/>
    <w:rsid w:val="00AF3D46"/>
    <w:rsid w:val="00B96A9D"/>
    <w:rsid w:val="00BB087F"/>
    <w:rsid w:val="00BC1B5B"/>
    <w:rsid w:val="00BD0B15"/>
    <w:rsid w:val="00C025DD"/>
    <w:rsid w:val="00C310BE"/>
    <w:rsid w:val="00CA6E74"/>
    <w:rsid w:val="00CC2F72"/>
    <w:rsid w:val="00D1688D"/>
    <w:rsid w:val="00D4554D"/>
    <w:rsid w:val="00D51939"/>
    <w:rsid w:val="00D51BF1"/>
    <w:rsid w:val="00D7732D"/>
    <w:rsid w:val="00DE7CF4"/>
    <w:rsid w:val="00E02497"/>
    <w:rsid w:val="00E03CC1"/>
    <w:rsid w:val="00E45B55"/>
    <w:rsid w:val="00E969DE"/>
    <w:rsid w:val="00FB2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706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11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2C7CD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3E5787"/>
    <w:pPr>
      <w:spacing w:after="0"/>
    </w:p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customStyle="1" w:styleId="Bodyfooter">
    <w:name w:val="Body footer"/>
    <w:basedOn w:val="Normal"/>
    <w:autoRedefine/>
    <w:qFormat/>
    <w:rsid w:val="00BD7E36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3E5787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E92663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E9266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paragraph">
    <w:name w:val="paragraph"/>
    <w:basedOn w:val="Normal"/>
    <w:rsid w:val="00BC1B5B"/>
    <w:pPr>
      <w:tabs>
        <w:tab w:val="clear" w:pos="284"/>
      </w:tabs>
      <w:spacing w:before="0"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normaltextrun1">
    <w:name w:val="normaltextrun1"/>
    <w:basedOn w:val="DefaultParagraphFont"/>
    <w:rsid w:val="00BC1B5B"/>
  </w:style>
  <w:style w:type="character" w:customStyle="1" w:styleId="eop">
    <w:name w:val="eop"/>
    <w:basedOn w:val="DefaultParagraphFont"/>
    <w:rsid w:val="00BC1B5B"/>
  </w:style>
  <w:style w:type="paragraph" w:styleId="NormalWeb">
    <w:name w:val="Normal (Web)"/>
    <w:basedOn w:val="Normal"/>
    <w:uiPriority w:val="99"/>
    <w:semiHidden/>
    <w:unhideWhenUsed/>
    <w:rsid w:val="00E969DE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69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uiPriority w:val="39"/>
    <w:rsid w:val="00752CFF"/>
    <w:pPr>
      <w:spacing w:before="120" w:after="120" w:line="240" w:lineRule="auto"/>
    </w:pPr>
    <w:rPr>
      <w:sz w:val="24"/>
    </w:rPr>
    <w:tblPr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300" w:lineRule="auto"/>
        <w:jc w:val="left"/>
      </w:pPr>
      <w:rPr>
        <w:rFonts w:asciiTheme="minorHAnsi" w:hAnsiTheme="minorHAnsi" w:cs="Calibri" w:hint="default"/>
        <w:b/>
        <w:color w:val="FFFFFF" w:themeColor="background1"/>
        <w:sz w:val="24"/>
        <w:szCs w:val="24"/>
      </w:rPr>
      <w:tblPr/>
      <w:tcPr>
        <w:shd w:val="clear" w:color="auto" w:fill="2D739F"/>
      </w:tcPr>
    </w:tblStylePr>
    <w:tblStylePr w:type="lastRow">
      <w:rPr>
        <w:rFonts w:asciiTheme="minorHAnsi" w:hAnsiTheme="minorHAnsi" w:cs="Calibri" w:hint="default"/>
        <w:sz w:val="22"/>
        <w:szCs w:val="22"/>
      </w:rPr>
    </w:tblStylePr>
  </w:style>
  <w:style w:type="paragraph" w:customStyle="1" w:styleId="TableParagraph">
    <w:name w:val="Table Paragraph"/>
    <w:basedOn w:val="Normal"/>
    <w:uiPriority w:val="1"/>
    <w:qFormat/>
    <w:rsid w:val="00FB24E0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9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78719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88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21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46481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51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182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178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579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022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661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251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6184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5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13100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2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8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43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136538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42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53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6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65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0395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6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8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4919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97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37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2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86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0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39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04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24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148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630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6728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tafensw.edu.au/documents/60140/76288/every-students-guide-to-assessment-in-tafe-nsw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access/searching.do?doc=%3Cxml%2F%3E&amp;in=P7ac4831b-430a-4b8d-8b56-f7b32ed5b9cf&amp;q=&amp;type=standard&amp;sort=rank&amp;dr=AFTER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CE4F7B357EB469B32CF6CE7167475" ma:contentTypeVersion="11" ma:contentTypeDescription="Create a new document." ma:contentTypeScope="" ma:versionID="d8868b806bdc30bb258135c7e492bc7e">
  <xsd:schema xmlns:xsd="http://www.w3.org/2001/XMLSchema" xmlns:xs="http://www.w3.org/2001/XMLSchema" xmlns:p="http://schemas.microsoft.com/office/2006/metadata/properties" xmlns:ns2="b798198a-4fbf-42be-8530-1d0c80d0fe61" xmlns:ns3="389f41fd-c1fd-42a7-9d73-f4e35625c411" targetNamespace="http://schemas.microsoft.com/office/2006/metadata/properties" ma:root="true" ma:fieldsID="d8f6c9a8cfc0f1307db5158e690c8d81" ns2:_="" ns3:_="">
    <xsd:import namespace="b798198a-4fbf-42be-8530-1d0c80d0fe61"/>
    <xsd:import namespace="389f41fd-c1fd-42a7-9d73-f4e35625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8198a-4fbf-42be-8530-1d0c80d0f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f41fd-c1fd-42a7-9d73-f4e35625c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fa22b25d-a251-4b71-bfc8-b4abe06331d9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91619-A0C9-4423-85F0-37F2C21A2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8198a-4fbf-42be-8530-1d0c80d0fe61"/>
    <ds:schemaRef ds:uri="389f41fd-c1fd-42a7-9d73-f4e35625c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17EBC0-5191-4058-AC7E-751FFC8F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</Template>
  <TotalTime>0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Assessment</vt:lpstr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Assessment</dc:title>
  <dc:creator/>
  <dc:description>Generated by the Document Automation for Training and Assessment system. 
Developed by: Marc Fearby, Tamworth Campus
Copyright © 2013 TAFE NSW.</dc:description>
  <cp:lastModifiedBy/>
  <cp:revision>1</cp:revision>
  <dcterms:created xsi:type="dcterms:W3CDTF">2020-06-02T02:14:00Z</dcterms:created>
  <dcterms:modified xsi:type="dcterms:W3CDTF">2020-06-02T02:14:00Z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0x010100221CE4F7B357EB469B32CF6CE7167475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2019-11-27T05:49:37Z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4f05d179-4a65-4846-b235-00008c2ea7e9</vt:lpwstr>
  </property>
  <property fmtid="{D5CDD505-2E9C-101B-9397-08002B2CF9AE}" pid="9" name="MSIP_Label_1124e982-4ed1-4819-8c70-4a27f3d38393_ContentBits">
    <vt:lpwstr>0</vt:lpwstr>
  </property>
  <property fmtid="{D5CDD505-2E9C-101B-9397-08002B2CF9AE}" pid="10" name="Order">
    <vt:r8>180400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